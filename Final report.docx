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9E" w:rsidRDefault="0003202E">
      <w:pPr>
        <w:rPr>
          <w:color w:val="C00000"/>
          <w:sz w:val="28"/>
        </w:rPr>
      </w:pPr>
      <w:r>
        <w:rPr>
          <w:color w:val="C00000"/>
          <w:sz w:val="28"/>
        </w:rPr>
        <w:t>3to8 Decoder:</w:t>
      </w:r>
    </w:p>
    <w:p w:rsidR="0003202E" w:rsidRPr="0003202E" w:rsidRDefault="0003202E">
      <w:pPr>
        <w:rPr>
          <w:color w:val="00B050"/>
          <w:sz w:val="28"/>
        </w:rPr>
      </w:pPr>
      <w:r>
        <w:rPr>
          <w:color w:val="00B050"/>
          <w:sz w:val="28"/>
        </w:rPr>
        <w:t xml:space="preserve">Behavioural: </w:t>
      </w:r>
    </w:p>
    <w:p w:rsidR="0003202E" w:rsidRDefault="0003202E" w:rsidP="0003202E">
      <w:pPr>
        <w:pStyle w:val="NoSpacing"/>
      </w:pPr>
      <w:proofErr w:type="gramStart"/>
      <w:r>
        <w:t>library</w:t>
      </w:r>
      <w:proofErr w:type="gramEnd"/>
      <w:r>
        <w:t xml:space="preserve"> IEEE;</w:t>
      </w:r>
    </w:p>
    <w:p w:rsidR="0003202E" w:rsidRDefault="0003202E" w:rsidP="0003202E">
      <w:pPr>
        <w:pStyle w:val="NoSpacing"/>
      </w:pPr>
      <w:proofErr w:type="gramStart"/>
      <w:r>
        <w:t>use</w:t>
      </w:r>
      <w:proofErr w:type="gramEnd"/>
      <w:r>
        <w:t xml:space="preserve"> IEEE.STD_LOGIC_1164.ALL;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>-- Uncomment the following library declaration if using</w:t>
      </w:r>
    </w:p>
    <w:p w:rsidR="0003202E" w:rsidRDefault="0003202E" w:rsidP="0003202E">
      <w:pPr>
        <w:pStyle w:val="NoSpacing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03202E" w:rsidRDefault="0003202E" w:rsidP="0003202E">
      <w:pPr>
        <w:pStyle w:val="NoSpacing"/>
      </w:pPr>
      <w:r>
        <w:t>--use IEEE.NUMERIC_STD.ALL;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>-- Uncomment the following library declaration if instantiating</w:t>
      </w:r>
    </w:p>
    <w:p w:rsidR="0003202E" w:rsidRDefault="0003202E" w:rsidP="0003202E">
      <w:pPr>
        <w:pStyle w:val="NoSpacing"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03202E" w:rsidRDefault="0003202E" w:rsidP="0003202E">
      <w:pPr>
        <w:pStyle w:val="NoSpacing"/>
      </w:pPr>
      <w:r>
        <w:t>--library UNISIM;</w:t>
      </w:r>
    </w:p>
    <w:p w:rsidR="0003202E" w:rsidRDefault="0003202E" w:rsidP="0003202E">
      <w:pPr>
        <w:pStyle w:val="NoSpacing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proofErr w:type="gramStart"/>
      <w:r>
        <w:t>entity</w:t>
      </w:r>
      <w:proofErr w:type="gramEnd"/>
      <w:r>
        <w:t xml:space="preserve"> decoder_3to8 is</w:t>
      </w:r>
    </w:p>
    <w:p w:rsidR="0003202E" w:rsidRDefault="0003202E" w:rsidP="0003202E">
      <w:pPr>
        <w:pStyle w:val="NoSpacing"/>
      </w:pPr>
      <w:r>
        <w:t xml:space="preserve">    Port </w:t>
      </w:r>
      <w:proofErr w:type="gramStart"/>
      <w:r>
        <w:t>( A0</w:t>
      </w:r>
      <w:proofErr w:type="gramEnd"/>
      <w:r>
        <w:t xml:space="preserve"> : in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A1 :</w:t>
      </w:r>
      <w:proofErr w:type="gramEnd"/>
      <w:r>
        <w:t xml:space="preserve"> in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A2 :</w:t>
      </w:r>
      <w:proofErr w:type="gramEnd"/>
      <w:r>
        <w:t xml:space="preserve"> in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Q0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Q1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Q2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Q3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Q4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Q5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Q6 :</w:t>
      </w:r>
      <w:proofErr w:type="gramEnd"/>
      <w:r>
        <w:t xml:space="preserve"> out  STD_LOGIC;</w:t>
      </w:r>
    </w:p>
    <w:p w:rsidR="0003202E" w:rsidRDefault="0003202E" w:rsidP="0003202E">
      <w:pPr>
        <w:pStyle w:val="NoSpacing"/>
      </w:pPr>
      <w:r>
        <w:t xml:space="preserve">           </w:t>
      </w:r>
      <w:proofErr w:type="gramStart"/>
      <w:r>
        <w:t>Q7 :</w:t>
      </w:r>
      <w:proofErr w:type="gramEnd"/>
      <w:r>
        <w:t xml:space="preserve"> out  STD_LOGIC);</w:t>
      </w:r>
    </w:p>
    <w:p w:rsidR="0003202E" w:rsidRDefault="0003202E" w:rsidP="0003202E">
      <w:pPr>
        <w:pStyle w:val="NoSpacing"/>
      </w:pPr>
      <w:proofErr w:type="gramStart"/>
      <w:r>
        <w:t>end</w:t>
      </w:r>
      <w:proofErr w:type="gramEnd"/>
      <w:r>
        <w:t xml:space="preserve"> decoder_3to8;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decoder_3to8 is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proofErr w:type="gramStart"/>
      <w:r>
        <w:t>begin</w:t>
      </w:r>
      <w:proofErr w:type="gramEnd"/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>Q0&lt;= ((not A0) and (not A1) and (not A2)) after 5 ns;</w:t>
      </w:r>
    </w:p>
    <w:p w:rsidR="0003202E" w:rsidRDefault="0003202E" w:rsidP="0003202E">
      <w:pPr>
        <w:pStyle w:val="NoSpacing"/>
      </w:pPr>
      <w:r>
        <w:t>Q1&lt;= (</w:t>
      </w:r>
      <w:proofErr w:type="gramStart"/>
      <w:r>
        <w:t>( not</w:t>
      </w:r>
      <w:proofErr w:type="gramEnd"/>
      <w:r>
        <w:t xml:space="preserve"> A0) and (not A1) and A2) after 5 ns;</w:t>
      </w:r>
    </w:p>
    <w:p w:rsidR="0003202E" w:rsidRDefault="0003202E" w:rsidP="0003202E">
      <w:pPr>
        <w:pStyle w:val="NoSpacing"/>
      </w:pPr>
      <w:r>
        <w:t>Q2&lt;= ((not A0) and A1 and (not A2)) after 5 ns;</w:t>
      </w:r>
    </w:p>
    <w:p w:rsidR="0003202E" w:rsidRDefault="0003202E" w:rsidP="0003202E">
      <w:pPr>
        <w:pStyle w:val="NoSpacing"/>
      </w:pPr>
      <w:r>
        <w:t>Q3&lt;= ((not A0) and A1 and A2) after 5 ns;</w:t>
      </w:r>
    </w:p>
    <w:p w:rsidR="0003202E" w:rsidRDefault="0003202E" w:rsidP="0003202E">
      <w:pPr>
        <w:pStyle w:val="NoSpacing"/>
      </w:pPr>
      <w:r>
        <w:t>Q4&lt;= (A0 and (not A1) and (not A2)) after 5 ns;</w:t>
      </w:r>
    </w:p>
    <w:p w:rsidR="0003202E" w:rsidRDefault="0003202E" w:rsidP="0003202E">
      <w:pPr>
        <w:pStyle w:val="NoSpacing"/>
      </w:pPr>
      <w:r>
        <w:t>Q5&lt;= (A0 and (not A1) and A2) after 5 ns;</w:t>
      </w:r>
    </w:p>
    <w:p w:rsidR="0003202E" w:rsidRDefault="0003202E" w:rsidP="0003202E">
      <w:pPr>
        <w:pStyle w:val="NoSpacing"/>
      </w:pPr>
      <w:r>
        <w:t>Q6&lt;= (A0 and A1 and (not A2)) after 5 ns;</w:t>
      </w:r>
    </w:p>
    <w:p w:rsidR="0003202E" w:rsidRDefault="0003202E" w:rsidP="0003202E">
      <w:pPr>
        <w:pStyle w:val="NoSpacing"/>
      </w:pPr>
      <w:r>
        <w:t>Q7&lt;= (A0 and A1 and A2) after 5 ns;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03202E" w:rsidRDefault="0003202E" w:rsidP="0003202E">
      <w:pPr>
        <w:pStyle w:val="NoSpacing"/>
        <w:rPr>
          <w:color w:val="00B050"/>
          <w:sz w:val="28"/>
        </w:rPr>
      </w:pPr>
    </w:p>
    <w:p w:rsidR="0003202E" w:rsidRDefault="0003202E" w:rsidP="0003202E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Test Bench:</w:t>
      </w:r>
    </w:p>
    <w:p w:rsidR="0003202E" w:rsidRDefault="0003202E" w:rsidP="0003202E">
      <w:pPr>
        <w:pStyle w:val="NoSpacing"/>
        <w:rPr>
          <w:color w:val="00B050"/>
          <w:sz w:val="28"/>
        </w:rPr>
      </w:pPr>
    </w:p>
    <w:p w:rsidR="0003202E" w:rsidRDefault="0003202E" w:rsidP="0003202E">
      <w:pPr>
        <w:pStyle w:val="NoSpacing"/>
      </w:pPr>
      <w:r>
        <w:t xml:space="preserve">    COMPONENT decoder_3to8</w:t>
      </w:r>
    </w:p>
    <w:p w:rsidR="0003202E" w:rsidRDefault="0003202E" w:rsidP="0003202E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A0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A1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lastRenderedPageBreak/>
        <w:t xml:space="preserve">         </w:t>
      </w:r>
      <w:proofErr w:type="gramStart"/>
      <w:r>
        <w:t>A2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Q0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Q1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Q2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Q3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Q4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Q5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Q6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      </w:t>
      </w:r>
      <w:proofErr w:type="gramStart"/>
      <w:r>
        <w:t>Q7 :</w:t>
      </w:r>
      <w:proofErr w:type="gramEnd"/>
      <w:r>
        <w:t xml:space="preserve"> OUT  </w:t>
      </w:r>
      <w:proofErr w:type="spellStart"/>
      <w:r>
        <w:t>std_logic</w:t>
      </w:r>
      <w:proofErr w:type="spellEnd"/>
    </w:p>
    <w:p w:rsidR="0003202E" w:rsidRDefault="0003202E" w:rsidP="0003202E">
      <w:pPr>
        <w:pStyle w:val="NoSpacing"/>
      </w:pPr>
      <w:r>
        <w:t xml:space="preserve">        );</w:t>
      </w:r>
    </w:p>
    <w:p w:rsidR="0003202E" w:rsidRDefault="0003202E" w:rsidP="0003202E">
      <w:pPr>
        <w:pStyle w:val="NoSpacing"/>
      </w:pPr>
      <w:r>
        <w:t xml:space="preserve">    END COMPONENT;</w:t>
      </w:r>
    </w:p>
    <w:p w:rsidR="0003202E" w:rsidRDefault="0003202E" w:rsidP="0003202E">
      <w:pPr>
        <w:pStyle w:val="NoSpacing"/>
      </w:pPr>
      <w:r>
        <w:t xml:space="preserve">    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 xml:space="preserve">   --Inputs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A0 : </w:t>
      </w:r>
      <w:proofErr w:type="spellStart"/>
      <w:r>
        <w:t>std_logic</w:t>
      </w:r>
      <w:proofErr w:type="spellEnd"/>
      <w:r>
        <w:t xml:space="preserve"> := '0';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A1 : </w:t>
      </w:r>
      <w:proofErr w:type="spellStart"/>
      <w:r>
        <w:t>std_logic</w:t>
      </w:r>
      <w:proofErr w:type="spellEnd"/>
      <w:r>
        <w:t xml:space="preserve"> := '0';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A2 : </w:t>
      </w:r>
      <w:proofErr w:type="spellStart"/>
      <w:r>
        <w:t>std_logic</w:t>
      </w:r>
      <w:proofErr w:type="spellEnd"/>
      <w:r>
        <w:t xml:space="preserve"> := '0';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 xml:space="preserve"> </w:t>
      </w:r>
      <w:r>
        <w:tab/>
        <w:t>--Outputs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Q0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Q1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Q2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Q3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Q4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Q5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Q6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Q7 : </w:t>
      </w:r>
      <w:proofErr w:type="spellStart"/>
      <w:r>
        <w:t>std_logic</w:t>
      </w:r>
      <w:proofErr w:type="spellEnd"/>
      <w:r>
        <w:t>;</w:t>
      </w:r>
    </w:p>
    <w:p w:rsidR="0003202E" w:rsidRDefault="0003202E" w:rsidP="0003202E">
      <w:pPr>
        <w:pStyle w:val="NoSpacing"/>
      </w:pPr>
      <w:r>
        <w:t xml:space="preserve">   </w:t>
      </w:r>
    </w:p>
    <w:p w:rsidR="0003202E" w:rsidRDefault="0003202E" w:rsidP="0003202E">
      <w:pPr>
        <w:pStyle w:val="NoSpacing"/>
      </w:pPr>
      <w:r>
        <w:t xml:space="preserve"> </w:t>
      </w:r>
    </w:p>
    <w:p w:rsidR="0003202E" w:rsidRDefault="0003202E" w:rsidP="0003202E">
      <w:pPr>
        <w:pStyle w:val="NoSpacing"/>
      </w:pPr>
      <w:r>
        <w:t xml:space="preserve">   </w:t>
      </w:r>
    </w:p>
    <w:p w:rsidR="0003202E" w:rsidRDefault="0003202E" w:rsidP="0003202E">
      <w:pPr>
        <w:pStyle w:val="NoSpacing"/>
      </w:pPr>
      <w:r>
        <w:t xml:space="preserve"> </w:t>
      </w:r>
    </w:p>
    <w:p w:rsidR="0003202E" w:rsidRDefault="0003202E" w:rsidP="0003202E">
      <w:pPr>
        <w:pStyle w:val="NoSpacing"/>
      </w:pPr>
      <w:r>
        <w:t>BEGIN</w:t>
      </w:r>
    </w:p>
    <w:p w:rsidR="0003202E" w:rsidRDefault="0003202E" w:rsidP="0003202E">
      <w:pPr>
        <w:pStyle w:val="NoSpacing"/>
      </w:pPr>
      <w:r>
        <w:t xml:space="preserve"> </w:t>
      </w:r>
    </w:p>
    <w:p w:rsidR="0003202E" w:rsidRDefault="0003202E" w:rsidP="0003202E">
      <w:pPr>
        <w:pStyle w:val="NoSpacing"/>
      </w:pPr>
      <w:r>
        <w:tab/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decoder_3to8 PORT MAP (</w:t>
      </w:r>
    </w:p>
    <w:p w:rsidR="0003202E" w:rsidRDefault="0003202E" w:rsidP="0003202E">
      <w:pPr>
        <w:pStyle w:val="NoSpacing"/>
      </w:pPr>
      <w:r>
        <w:t xml:space="preserve">          A0 =&gt; A0,</w:t>
      </w:r>
    </w:p>
    <w:p w:rsidR="0003202E" w:rsidRDefault="0003202E" w:rsidP="0003202E">
      <w:pPr>
        <w:pStyle w:val="NoSpacing"/>
      </w:pPr>
      <w:r>
        <w:t xml:space="preserve">          A1 =&gt; A1,</w:t>
      </w:r>
    </w:p>
    <w:p w:rsidR="0003202E" w:rsidRDefault="0003202E" w:rsidP="0003202E">
      <w:pPr>
        <w:pStyle w:val="NoSpacing"/>
      </w:pPr>
      <w:r>
        <w:t xml:space="preserve">          A2 =&gt; A2,</w:t>
      </w:r>
    </w:p>
    <w:p w:rsidR="0003202E" w:rsidRDefault="0003202E" w:rsidP="0003202E">
      <w:pPr>
        <w:pStyle w:val="NoSpacing"/>
      </w:pPr>
      <w:r>
        <w:t xml:space="preserve">          Q0 =&gt; Q0,</w:t>
      </w:r>
    </w:p>
    <w:p w:rsidR="0003202E" w:rsidRDefault="0003202E" w:rsidP="0003202E">
      <w:pPr>
        <w:pStyle w:val="NoSpacing"/>
      </w:pPr>
      <w:r>
        <w:t xml:space="preserve">          Q1 =&gt; Q1,</w:t>
      </w:r>
    </w:p>
    <w:p w:rsidR="0003202E" w:rsidRDefault="0003202E" w:rsidP="0003202E">
      <w:pPr>
        <w:pStyle w:val="NoSpacing"/>
      </w:pPr>
      <w:r>
        <w:t xml:space="preserve">          Q2 =&gt; Q2,</w:t>
      </w:r>
    </w:p>
    <w:p w:rsidR="0003202E" w:rsidRDefault="0003202E" w:rsidP="0003202E">
      <w:pPr>
        <w:pStyle w:val="NoSpacing"/>
      </w:pPr>
      <w:r>
        <w:t xml:space="preserve">          Q3 =&gt; Q3,</w:t>
      </w:r>
    </w:p>
    <w:p w:rsidR="0003202E" w:rsidRDefault="0003202E" w:rsidP="0003202E">
      <w:pPr>
        <w:pStyle w:val="NoSpacing"/>
      </w:pPr>
      <w:r>
        <w:t xml:space="preserve">          Q4 =&gt; Q4,</w:t>
      </w:r>
    </w:p>
    <w:p w:rsidR="0003202E" w:rsidRDefault="0003202E" w:rsidP="0003202E">
      <w:pPr>
        <w:pStyle w:val="NoSpacing"/>
      </w:pPr>
      <w:r>
        <w:t xml:space="preserve">          Q5 =&gt; Q5,</w:t>
      </w:r>
    </w:p>
    <w:p w:rsidR="0003202E" w:rsidRDefault="0003202E" w:rsidP="0003202E">
      <w:pPr>
        <w:pStyle w:val="NoSpacing"/>
      </w:pPr>
      <w:r>
        <w:t xml:space="preserve">          Q6 =&gt; Q6,</w:t>
      </w:r>
    </w:p>
    <w:p w:rsidR="0003202E" w:rsidRDefault="0003202E" w:rsidP="0003202E">
      <w:pPr>
        <w:pStyle w:val="NoSpacing"/>
      </w:pPr>
      <w:r>
        <w:t xml:space="preserve">          Q7 =&gt; Q7</w:t>
      </w:r>
    </w:p>
    <w:p w:rsidR="0003202E" w:rsidRDefault="0003202E" w:rsidP="0003202E">
      <w:pPr>
        <w:pStyle w:val="NoSpacing"/>
      </w:pPr>
      <w:r>
        <w:t xml:space="preserve">        );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 xml:space="preserve">   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 xml:space="preserve">         -- Stimulus process</w:t>
      </w:r>
    </w:p>
    <w:p w:rsidR="0003202E" w:rsidRDefault="0003202E" w:rsidP="0003202E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03202E" w:rsidRDefault="0003202E" w:rsidP="0003202E">
      <w:pPr>
        <w:pStyle w:val="NoSpacing"/>
      </w:pPr>
      <w:r>
        <w:lastRenderedPageBreak/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03202E" w:rsidRDefault="0003202E" w:rsidP="0003202E">
      <w:pPr>
        <w:pStyle w:val="NoSpacing"/>
      </w:pPr>
      <w:r>
        <w:t xml:space="preserve">      -- </w:t>
      </w:r>
      <w:proofErr w:type="gramStart"/>
      <w:r>
        <w:t>hold</w:t>
      </w:r>
      <w:proofErr w:type="gramEnd"/>
      <w:r>
        <w:t xml:space="preserve"> reset state for 100 ns.</w:t>
      </w:r>
    </w:p>
    <w:p w:rsidR="0003202E" w:rsidRDefault="0003202E" w:rsidP="0003202E">
      <w:pPr>
        <w:pStyle w:val="NoSpacing"/>
      </w:pPr>
      <w:r>
        <w:t xml:space="preserve">      </w:t>
      </w:r>
      <w:proofErr w:type="gramStart"/>
      <w:r>
        <w:t>wait</w:t>
      </w:r>
      <w:proofErr w:type="gramEnd"/>
      <w:r>
        <w:t xml:space="preserve"> for 100 ns;</w:t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  <w:t>A0 &lt;= (not A0);</w:t>
      </w:r>
    </w:p>
    <w:p w:rsidR="0003202E" w:rsidRDefault="0003202E" w:rsidP="0003202E">
      <w:pPr>
        <w:pStyle w:val="NoSpacing"/>
      </w:pPr>
      <w:r>
        <w:tab/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50 ns;</w:t>
      </w:r>
    </w:p>
    <w:p w:rsidR="0003202E" w:rsidRDefault="0003202E" w:rsidP="0003202E">
      <w:pPr>
        <w:pStyle w:val="NoSpacing"/>
      </w:pPr>
      <w:r>
        <w:tab/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  <w:t>A1 &lt;= (not A1);</w:t>
      </w:r>
    </w:p>
    <w:p w:rsidR="0003202E" w:rsidRDefault="0003202E" w:rsidP="0003202E">
      <w:pPr>
        <w:pStyle w:val="NoSpacing"/>
      </w:pPr>
      <w:r>
        <w:tab/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25 ns;</w:t>
      </w:r>
    </w:p>
    <w:p w:rsidR="0003202E" w:rsidRDefault="0003202E" w:rsidP="0003202E">
      <w:pPr>
        <w:pStyle w:val="NoSpacing"/>
      </w:pPr>
      <w:r>
        <w:tab/>
      </w:r>
      <w:r>
        <w:tab/>
      </w:r>
    </w:p>
    <w:p w:rsidR="0003202E" w:rsidRDefault="0003202E" w:rsidP="0003202E">
      <w:pPr>
        <w:pStyle w:val="NoSpacing"/>
      </w:pPr>
      <w:r>
        <w:tab/>
      </w:r>
      <w:r>
        <w:tab/>
        <w:t>A2 &lt;= (not A2);</w:t>
      </w:r>
    </w:p>
    <w:p w:rsidR="0003202E" w:rsidRDefault="0003202E" w:rsidP="0003202E">
      <w:pPr>
        <w:pStyle w:val="NoSpacing"/>
      </w:pPr>
      <w:r>
        <w:t xml:space="preserve">      </w:t>
      </w:r>
    </w:p>
    <w:p w:rsidR="0003202E" w:rsidRDefault="0003202E" w:rsidP="0003202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>;</w:t>
      </w:r>
    </w:p>
    <w:p w:rsidR="0003202E" w:rsidRDefault="0003202E" w:rsidP="0003202E">
      <w:pPr>
        <w:pStyle w:val="NoSpacing"/>
      </w:pPr>
      <w:r>
        <w:t xml:space="preserve">   </w:t>
      </w:r>
    </w:p>
    <w:p w:rsidR="0003202E" w:rsidRDefault="0003202E" w:rsidP="0003202E">
      <w:pPr>
        <w:pStyle w:val="NoSpacing"/>
      </w:pPr>
      <w:r>
        <w:tab/>
      </w:r>
      <w:proofErr w:type="gramStart"/>
      <w:r>
        <w:t>end</w:t>
      </w:r>
      <w:proofErr w:type="gramEnd"/>
      <w:r>
        <w:t xml:space="preserve"> process;</w:t>
      </w:r>
    </w:p>
    <w:p w:rsidR="0003202E" w:rsidRDefault="0003202E" w:rsidP="0003202E">
      <w:pPr>
        <w:pStyle w:val="NoSpacing"/>
      </w:pPr>
    </w:p>
    <w:p w:rsidR="0003202E" w:rsidRDefault="0003202E" w:rsidP="0003202E">
      <w:pPr>
        <w:pStyle w:val="NoSpacing"/>
      </w:pPr>
      <w:r>
        <w:t>END;</w:t>
      </w:r>
    </w:p>
    <w:p w:rsidR="0003202E" w:rsidRDefault="0003202E" w:rsidP="0003202E"/>
    <w:p w:rsidR="0003202E" w:rsidRDefault="0003202E" w:rsidP="0003202E"/>
    <w:p w:rsidR="0003202E" w:rsidRDefault="0003202E" w:rsidP="0003202E">
      <w:pPr>
        <w:rPr>
          <w:color w:val="00B050"/>
          <w:sz w:val="28"/>
        </w:rPr>
      </w:pPr>
      <w:r>
        <w:rPr>
          <w:color w:val="00B050"/>
          <w:sz w:val="28"/>
        </w:rPr>
        <w:t>Screen Shot:</w:t>
      </w:r>
    </w:p>
    <w:p w:rsidR="0003202E" w:rsidRPr="0003202E" w:rsidRDefault="002F7A22" w:rsidP="0003202E">
      <w:pPr>
        <w:rPr>
          <w:color w:val="00B050"/>
          <w:sz w:val="28"/>
        </w:rPr>
      </w:pPr>
      <w:r>
        <w:rPr>
          <w:noProof/>
          <w:color w:val="00B050"/>
          <w:sz w:val="28"/>
          <w:lang w:eastAsia="en-IE"/>
        </w:rPr>
        <w:drawing>
          <wp:inline distT="0" distB="0" distL="0" distR="0">
            <wp:extent cx="5731510" cy="1690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2E" w:rsidRDefault="0003202E" w:rsidP="0003202E">
      <w:r>
        <w:t xml:space="preserve">      </w:t>
      </w:r>
    </w:p>
    <w:p w:rsidR="002F7A22" w:rsidRDefault="002F7A22" w:rsidP="0003202E"/>
    <w:p w:rsidR="002F7A22" w:rsidRDefault="002F7A22" w:rsidP="0003202E">
      <w:pPr>
        <w:rPr>
          <w:color w:val="C00000"/>
          <w:sz w:val="28"/>
        </w:rPr>
      </w:pPr>
      <w:r>
        <w:rPr>
          <w:color w:val="C00000"/>
          <w:sz w:val="28"/>
        </w:rPr>
        <w:t>Multiplexer 2to16:</w:t>
      </w:r>
    </w:p>
    <w:p w:rsidR="002F7A22" w:rsidRPr="002F7A22" w:rsidRDefault="002F7A22" w:rsidP="0003202E">
      <w:pPr>
        <w:rPr>
          <w:color w:val="00B050"/>
          <w:sz w:val="28"/>
        </w:rPr>
      </w:pPr>
      <w:r>
        <w:rPr>
          <w:color w:val="00B050"/>
          <w:sz w:val="28"/>
        </w:rPr>
        <w:t xml:space="preserve">Behavioural: </w:t>
      </w:r>
    </w:p>
    <w:p w:rsidR="002F7A22" w:rsidRDefault="002F7A22" w:rsidP="002F7A22">
      <w:pPr>
        <w:pStyle w:val="NoSpacing"/>
      </w:pPr>
      <w:proofErr w:type="gramStart"/>
      <w:r>
        <w:t>library</w:t>
      </w:r>
      <w:proofErr w:type="gramEnd"/>
      <w:r>
        <w:t xml:space="preserve"> IEEE;</w:t>
      </w:r>
    </w:p>
    <w:p w:rsidR="002F7A22" w:rsidRDefault="002F7A22" w:rsidP="002F7A22">
      <w:pPr>
        <w:pStyle w:val="NoSpacing"/>
      </w:pPr>
      <w:proofErr w:type="gramStart"/>
      <w:r>
        <w:t>use</w:t>
      </w:r>
      <w:proofErr w:type="gramEnd"/>
      <w:r>
        <w:t xml:space="preserve"> IEEE.STD_LOGIC_1164.ALL;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>-- Uncomment the following library declaration if using</w:t>
      </w:r>
    </w:p>
    <w:p w:rsidR="002F7A22" w:rsidRDefault="002F7A22" w:rsidP="002F7A22">
      <w:pPr>
        <w:pStyle w:val="NoSpacing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2F7A22" w:rsidRDefault="002F7A22" w:rsidP="002F7A22">
      <w:pPr>
        <w:pStyle w:val="NoSpacing"/>
      </w:pPr>
      <w:r>
        <w:t>--use IEEE.NUMERIC_STD.ALL;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>-- Uncomment the following library declaration if instantiating</w:t>
      </w:r>
    </w:p>
    <w:p w:rsidR="002F7A22" w:rsidRDefault="002F7A22" w:rsidP="002F7A22">
      <w:pPr>
        <w:pStyle w:val="NoSpacing"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:rsidR="002F7A22" w:rsidRDefault="002F7A22" w:rsidP="002F7A22">
      <w:pPr>
        <w:pStyle w:val="NoSpacing"/>
      </w:pPr>
      <w:r>
        <w:lastRenderedPageBreak/>
        <w:t>--library UNISIM;</w:t>
      </w:r>
    </w:p>
    <w:p w:rsidR="002F7A22" w:rsidRDefault="002F7A22" w:rsidP="002F7A22">
      <w:pPr>
        <w:pStyle w:val="NoSpacing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proofErr w:type="gramStart"/>
      <w:r>
        <w:t>entity</w:t>
      </w:r>
      <w:proofErr w:type="gramEnd"/>
      <w:r>
        <w:t xml:space="preserve"> mux2to16 is</w:t>
      </w:r>
    </w:p>
    <w:p w:rsidR="002F7A22" w:rsidRDefault="002F7A22" w:rsidP="002F7A22">
      <w:pPr>
        <w:pStyle w:val="NoSpacing"/>
      </w:pPr>
      <w:r>
        <w:t xml:space="preserve">    Port </w:t>
      </w:r>
      <w:proofErr w:type="gramStart"/>
      <w:r>
        <w:t>( s</w:t>
      </w:r>
      <w:proofErr w:type="gramEnd"/>
      <w:r>
        <w:t xml:space="preserve"> : in  STD_LOGIC;</w:t>
      </w:r>
    </w:p>
    <w:p w:rsidR="002F7A22" w:rsidRDefault="002F7A22" w:rsidP="002F7A22">
      <w:pPr>
        <w:pStyle w:val="NoSpacing"/>
      </w:pPr>
      <w:r>
        <w:t xml:space="preserve">           </w:t>
      </w:r>
      <w:proofErr w:type="gramStart"/>
      <w:r>
        <w:t>In0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2F7A22" w:rsidRDefault="002F7A22" w:rsidP="002F7A22">
      <w:pPr>
        <w:pStyle w:val="NoSpacing"/>
      </w:pPr>
      <w:r>
        <w:t xml:space="preserve">           </w:t>
      </w:r>
      <w:proofErr w:type="gramStart"/>
      <w:r>
        <w:t>In1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2F7A22" w:rsidRDefault="002F7A22" w:rsidP="002F7A22">
      <w:pPr>
        <w:pStyle w:val="NoSpacing"/>
      </w:pPr>
      <w:r>
        <w:t xml:space="preserve">           </w:t>
      </w:r>
      <w:proofErr w:type="gramStart"/>
      <w:r>
        <w:t>Z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0));</w:t>
      </w:r>
    </w:p>
    <w:p w:rsidR="002F7A22" w:rsidRDefault="002F7A22" w:rsidP="002F7A22">
      <w:pPr>
        <w:pStyle w:val="NoSpacing"/>
      </w:pPr>
      <w:proofErr w:type="gramStart"/>
      <w:r>
        <w:t>end</w:t>
      </w:r>
      <w:proofErr w:type="gramEnd"/>
      <w:r>
        <w:t xml:space="preserve"> mux2to16;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mux2to16 is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proofErr w:type="gramStart"/>
      <w:r>
        <w:t>begin</w:t>
      </w:r>
      <w:proofErr w:type="gramEnd"/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>Z &lt;= In0 after 5 ns when S='0' else</w:t>
      </w:r>
    </w:p>
    <w:p w:rsidR="002F7A22" w:rsidRDefault="002F7A22" w:rsidP="002F7A22">
      <w:pPr>
        <w:pStyle w:val="NoSpacing"/>
      </w:pPr>
      <w:r>
        <w:t>In1 after 5 ns when S='1'else</w:t>
      </w:r>
    </w:p>
    <w:p w:rsidR="002F7A22" w:rsidRDefault="002F7A22" w:rsidP="002F7A22">
      <w:pPr>
        <w:pStyle w:val="NoSpacing"/>
      </w:pPr>
      <w:r>
        <w:t>"0000000000000000" after 5 ns;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Test Bench: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 xml:space="preserve">    COMPONENT mux2to16</w:t>
      </w:r>
    </w:p>
    <w:p w:rsidR="002F7A22" w:rsidRDefault="002F7A22" w:rsidP="002F7A22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:rsidR="002F7A22" w:rsidRDefault="002F7A22" w:rsidP="002F7A22">
      <w:pPr>
        <w:pStyle w:val="NoSpacing"/>
      </w:pPr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F7A22" w:rsidRDefault="002F7A22" w:rsidP="002F7A22">
      <w:pPr>
        <w:pStyle w:val="NoSpacing"/>
      </w:pPr>
      <w:r>
        <w:t xml:space="preserve">         </w:t>
      </w:r>
      <w:proofErr w:type="gramStart"/>
      <w:r>
        <w:t>In0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2F7A22" w:rsidRDefault="002F7A22" w:rsidP="002F7A22">
      <w:pPr>
        <w:pStyle w:val="NoSpacing"/>
      </w:pPr>
      <w:r>
        <w:t xml:space="preserve">         </w:t>
      </w:r>
      <w:proofErr w:type="gramStart"/>
      <w:r>
        <w:t>In1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2F7A22" w:rsidRDefault="002F7A22" w:rsidP="002F7A22">
      <w:pPr>
        <w:pStyle w:val="NoSpacing"/>
      </w:pPr>
      <w:r>
        <w:t xml:space="preserve">         </w:t>
      </w:r>
      <w:proofErr w:type="gramStart"/>
      <w:r>
        <w:t>Z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2F7A22" w:rsidRDefault="002F7A22" w:rsidP="002F7A22">
      <w:pPr>
        <w:pStyle w:val="NoSpacing"/>
      </w:pPr>
      <w:r>
        <w:t xml:space="preserve">        );</w:t>
      </w:r>
    </w:p>
    <w:p w:rsidR="002F7A22" w:rsidRDefault="002F7A22" w:rsidP="002F7A22">
      <w:pPr>
        <w:pStyle w:val="NoSpacing"/>
      </w:pPr>
      <w:r>
        <w:t xml:space="preserve">    END COMPONENT;</w:t>
      </w:r>
    </w:p>
    <w:p w:rsidR="002F7A22" w:rsidRDefault="002F7A22" w:rsidP="002F7A22">
      <w:pPr>
        <w:pStyle w:val="NoSpacing"/>
      </w:pPr>
      <w:r>
        <w:t xml:space="preserve">    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 xml:space="preserve">   --Inputs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 : </w:t>
      </w:r>
      <w:proofErr w:type="spellStart"/>
      <w:r>
        <w:t>std_logic</w:t>
      </w:r>
      <w:proofErr w:type="spellEnd"/>
      <w:r>
        <w:t xml:space="preserve"> := '0';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In0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In1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 xml:space="preserve"> </w:t>
      </w:r>
      <w:r>
        <w:tab/>
        <w:t>--Outputs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Z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2F7A22" w:rsidRDefault="002F7A22" w:rsidP="002F7A22">
      <w:pPr>
        <w:pStyle w:val="NoSpacing"/>
      </w:pPr>
      <w:r>
        <w:t xml:space="preserve">   </w:t>
      </w:r>
    </w:p>
    <w:p w:rsidR="002F7A22" w:rsidRDefault="002F7A22" w:rsidP="002F7A22">
      <w:pPr>
        <w:pStyle w:val="NoSpacing"/>
      </w:pPr>
      <w:r>
        <w:t xml:space="preserve"> </w:t>
      </w:r>
    </w:p>
    <w:p w:rsidR="002F7A22" w:rsidRDefault="002F7A22" w:rsidP="002F7A22">
      <w:pPr>
        <w:pStyle w:val="NoSpacing"/>
      </w:pPr>
      <w:r>
        <w:t>BEGIN</w:t>
      </w:r>
    </w:p>
    <w:p w:rsidR="002F7A22" w:rsidRDefault="002F7A22" w:rsidP="002F7A22">
      <w:pPr>
        <w:pStyle w:val="NoSpacing"/>
      </w:pPr>
      <w:r>
        <w:t xml:space="preserve"> </w:t>
      </w:r>
    </w:p>
    <w:p w:rsidR="002F7A22" w:rsidRDefault="002F7A22" w:rsidP="002F7A22">
      <w:pPr>
        <w:pStyle w:val="NoSpacing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F7A22" w:rsidRDefault="002F7A22" w:rsidP="002F7A22">
      <w:pPr>
        <w:pStyle w:val="NoSpacing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mux2to16 PORT MAP (</w:t>
      </w:r>
    </w:p>
    <w:p w:rsidR="002F7A22" w:rsidRDefault="002F7A22" w:rsidP="002F7A22">
      <w:pPr>
        <w:pStyle w:val="NoSpacing"/>
      </w:pPr>
      <w:r>
        <w:t xml:space="preserve">          </w:t>
      </w:r>
      <w:proofErr w:type="gramStart"/>
      <w:r>
        <w:t>s</w:t>
      </w:r>
      <w:proofErr w:type="gramEnd"/>
      <w:r>
        <w:t xml:space="preserve"> =&gt; s,</w:t>
      </w:r>
    </w:p>
    <w:p w:rsidR="002F7A22" w:rsidRDefault="002F7A22" w:rsidP="002F7A22">
      <w:pPr>
        <w:pStyle w:val="NoSpacing"/>
      </w:pPr>
      <w:r>
        <w:t xml:space="preserve">          In0 =&gt; In0,</w:t>
      </w:r>
    </w:p>
    <w:p w:rsidR="002F7A22" w:rsidRDefault="002F7A22" w:rsidP="002F7A22">
      <w:pPr>
        <w:pStyle w:val="NoSpacing"/>
      </w:pPr>
      <w:r>
        <w:t xml:space="preserve">          In1 =&gt; In1,</w:t>
      </w:r>
    </w:p>
    <w:p w:rsidR="002F7A22" w:rsidRDefault="002F7A22" w:rsidP="002F7A22">
      <w:pPr>
        <w:pStyle w:val="NoSpacing"/>
      </w:pPr>
      <w:r>
        <w:t xml:space="preserve">          Z =&gt; Z</w:t>
      </w:r>
    </w:p>
    <w:p w:rsidR="002F7A22" w:rsidRDefault="002F7A22" w:rsidP="002F7A22">
      <w:pPr>
        <w:pStyle w:val="NoSpacing"/>
      </w:pPr>
      <w:r>
        <w:t xml:space="preserve">        );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lastRenderedPageBreak/>
        <w:t xml:space="preserve">   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 xml:space="preserve">   -- Stimulus process</w:t>
      </w:r>
    </w:p>
    <w:p w:rsidR="002F7A22" w:rsidRDefault="002F7A22" w:rsidP="002F7A22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F7A22" w:rsidRDefault="002F7A22" w:rsidP="002F7A22">
      <w:pPr>
        <w:pStyle w:val="NoSpacing"/>
      </w:pPr>
      <w:r>
        <w:t xml:space="preserve">      </w:t>
      </w:r>
    </w:p>
    <w:p w:rsidR="002F7A22" w:rsidRDefault="002F7A22" w:rsidP="002F7A22">
      <w:pPr>
        <w:pStyle w:val="NoSpacing"/>
      </w:pPr>
      <w:r>
        <w:tab/>
      </w:r>
      <w:r>
        <w:tab/>
        <w:t>In0 &lt;= "0000000000000000";</w:t>
      </w:r>
    </w:p>
    <w:p w:rsidR="002F7A22" w:rsidRDefault="002F7A22" w:rsidP="002F7A22">
      <w:pPr>
        <w:pStyle w:val="NoSpacing"/>
      </w:pPr>
      <w:r>
        <w:tab/>
      </w:r>
      <w:r>
        <w:tab/>
        <w:t>In1 &lt;= "1000000000000000";</w:t>
      </w:r>
    </w:p>
    <w:p w:rsidR="002F7A22" w:rsidRDefault="002F7A22" w:rsidP="002F7A22">
      <w:pPr>
        <w:pStyle w:val="NoSpacing"/>
      </w:pPr>
      <w:r>
        <w:tab/>
      </w:r>
      <w:r>
        <w:tab/>
      </w:r>
    </w:p>
    <w:p w:rsidR="002F7A22" w:rsidRDefault="002F7A22" w:rsidP="002F7A22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15 ns;</w:t>
      </w:r>
      <w:r>
        <w:tab/>
      </w:r>
    </w:p>
    <w:p w:rsidR="002F7A22" w:rsidRDefault="002F7A22" w:rsidP="002F7A22">
      <w:pPr>
        <w:pStyle w:val="NoSpacing"/>
      </w:pPr>
      <w:r>
        <w:tab/>
      </w:r>
      <w:r>
        <w:tab/>
      </w:r>
    </w:p>
    <w:p w:rsidR="002F7A22" w:rsidRDefault="002F7A22" w:rsidP="002F7A22">
      <w:pPr>
        <w:pStyle w:val="NoSpacing"/>
      </w:pPr>
      <w:r>
        <w:tab/>
      </w:r>
      <w:r>
        <w:tab/>
        <w:t>s &lt;= (not s);</w:t>
      </w:r>
    </w:p>
    <w:p w:rsidR="002F7A22" w:rsidRDefault="002F7A22" w:rsidP="002F7A22">
      <w:pPr>
        <w:pStyle w:val="NoSpacing"/>
      </w:pPr>
      <w:r>
        <w:tab/>
      </w:r>
      <w:r>
        <w:tab/>
      </w:r>
    </w:p>
    <w:p w:rsidR="002F7A22" w:rsidRDefault="002F7A22" w:rsidP="002F7A22">
      <w:pPr>
        <w:pStyle w:val="NoSpacing"/>
      </w:pPr>
      <w:r>
        <w:tab/>
      </w:r>
      <w:r>
        <w:tab/>
      </w:r>
    </w:p>
    <w:p w:rsidR="002F7A22" w:rsidRDefault="002F7A22" w:rsidP="002F7A22">
      <w:pPr>
        <w:pStyle w:val="NoSpacing"/>
      </w:pPr>
      <w:r>
        <w:t xml:space="preserve">    </w:t>
      </w:r>
    </w:p>
    <w:p w:rsidR="002F7A22" w:rsidRDefault="002F7A22" w:rsidP="002F7A22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>;</w:t>
      </w:r>
    </w:p>
    <w:p w:rsidR="002F7A22" w:rsidRDefault="002F7A22" w:rsidP="002F7A22">
      <w:pPr>
        <w:pStyle w:val="NoSpacing"/>
      </w:pPr>
      <w:r>
        <w:tab/>
      </w:r>
      <w:r>
        <w:tab/>
      </w:r>
    </w:p>
    <w:p w:rsidR="002F7A22" w:rsidRDefault="002F7A22" w:rsidP="002F7A22">
      <w:pPr>
        <w:pStyle w:val="NoSpacing"/>
      </w:pPr>
      <w:r>
        <w:t xml:space="preserve">      </w:t>
      </w:r>
      <w:proofErr w:type="gramStart"/>
      <w:r>
        <w:t>wait</w:t>
      </w:r>
      <w:proofErr w:type="gramEnd"/>
      <w:r>
        <w:t>;</w:t>
      </w:r>
    </w:p>
    <w:p w:rsidR="002F7A22" w:rsidRDefault="002F7A22" w:rsidP="002F7A22">
      <w:pPr>
        <w:pStyle w:val="NoSpacing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F7A22" w:rsidRDefault="002F7A22" w:rsidP="002F7A22">
      <w:pPr>
        <w:pStyle w:val="NoSpacing"/>
      </w:pPr>
    </w:p>
    <w:p w:rsidR="002F7A22" w:rsidRDefault="002F7A22" w:rsidP="002F7A22">
      <w:pPr>
        <w:pStyle w:val="NoSpacing"/>
      </w:pPr>
      <w:r>
        <w:t>END;</w:t>
      </w:r>
    </w:p>
    <w:p w:rsidR="002F7A22" w:rsidRDefault="002F7A22" w:rsidP="002F7A22">
      <w:pPr>
        <w:pStyle w:val="NoSpacing"/>
      </w:pPr>
    </w:p>
    <w:p w:rsidR="00421A0E" w:rsidRDefault="00421A0E" w:rsidP="00421A0E"/>
    <w:p w:rsidR="00421A0E" w:rsidRPr="00421A0E" w:rsidRDefault="00421A0E" w:rsidP="00421A0E">
      <w:pPr>
        <w:rPr>
          <w:color w:val="00B050"/>
          <w:sz w:val="28"/>
        </w:rPr>
      </w:pPr>
      <w:r>
        <w:rPr>
          <w:color w:val="00B050"/>
          <w:sz w:val="28"/>
        </w:rPr>
        <w:t>Screen Shot:</w:t>
      </w:r>
    </w:p>
    <w:p w:rsidR="00421A0E" w:rsidRDefault="00421A0E" w:rsidP="002F7A22">
      <w:pPr>
        <w:pStyle w:val="NoSpacing"/>
        <w:rPr>
          <w:noProof/>
          <w:lang w:eastAsia="en-IE"/>
        </w:rPr>
      </w:pPr>
    </w:p>
    <w:p w:rsidR="002F7A22" w:rsidRDefault="002F7A22" w:rsidP="002F7A22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65151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x2to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E" w:rsidRDefault="00421A0E" w:rsidP="002F7A22">
      <w:pPr>
        <w:pStyle w:val="NoSpacing"/>
      </w:pPr>
    </w:p>
    <w:p w:rsidR="00421A0E" w:rsidRDefault="00421A0E" w:rsidP="002F7A22">
      <w:pPr>
        <w:pStyle w:val="NoSpacing"/>
      </w:pPr>
    </w:p>
    <w:p w:rsidR="00421A0E" w:rsidRDefault="00421A0E" w:rsidP="002F7A22">
      <w:pPr>
        <w:pStyle w:val="NoSpacing"/>
        <w:rPr>
          <w:color w:val="C00000"/>
          <w:sz w:val="28"/>
        </w:rPr>
      </w:pPr>
      <w:r>
        <w:rPr>
          <w:color w:val="C00000"/>
          <w:sz w:val="28"/>
        </w:rPr>
        <w:t>MUX 8to16 Bit:</w:t>
      </w: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Pr="002F7A22" w:rsidRDefault="00421A0E" w:rsidP="00421A0E">
      <w:pPr>
        <w:rPr>
          <w:color w:val="00B050"/>
          <w:sz w:val="28"/>
        </w:rPr>
      </w:pPr>
      <w:r>
        <w:rPr>
          <w:color w:val="00B050"/>
          <w:sz w:val="28"/>
        </w:rPr>
        <w:t xml:space="preserve">Behavioural: </w:t>
      </w: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proofErr w:type="gramStart"/>
      <w:r>
        <w:t>entity</w:t>
      </w:r>
      <w:proofErr w:type="gramEnd"/>
      <w:r>
        <w:t xml:space="preserve"> mux_2to8 is</w:t>
      </w:r>
    </w:p>
    <w:p w:rsidR="00421A0E" w:rsidRDefault="00421A0E" w:rsidP="00421A0E">
      <w:pPr>
        <w:pStyle w:val="NoSpacing"/>
      </w:pPr>
      <w:r>
        <w:t xml:space="preserve">    Port </w:t>
      </w:r>
      <w:proofErr w:type="gramStart"/>
      <w:r>
        <w:t>( S0</w:t>
      </w:r>
      <w:proofErr w:type="gramEnd"/>
      <w:r>
        <w:t xml:space="preserve"> : in  STD_LOGIC;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S1 :</w:t>
      </w:r>
      <w:proofErr w:type="gramEnd"/>
      <w:r>
        <w:t xml:space="preserve"> in  STD_LOGIC;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S2 :</w:t>
      </w:r>
      <w:proofErr w:type="gramEnd"/>
      <w:r>
        <w:t xml:space="preserve"> in  STD_LOGIC;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In0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In1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In2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In3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lastRenderedPageBreak/>
        <w:t xml:space="preserve">           </w:t>
      </w:r>
      <w:proofErr w:type="gramStart"/>
      <w:r>
        <w:t>In4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In5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In6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In7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  </w:t>
      </w:r>
      <w:proofErr w:type="gramStart"/>
      <w:r>
        <w:t>Z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0));</w:t>
      </w:r>
    </w:p>
    <w:p w:rsidR="00421A0E" w:rsidRDefault="00421A0E" w:rsidP="00421A0E">
      <w:pPr>
        <w:pStyle w:val="NoSpacing"/>
      </w:pPr>
      <w:proofErr w:type="gramStart"/>
      <w:r>
        <w:t>end</w:t>
      </w:r>
      <w:proofErr w:type="gramEnd"/>
      <w:r>
        <w:t xml:space="preserve"> mux_2to8;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mux_2to8 is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proofErr w:type="gramStart"/>
      <w:r>
        <w:t>begin</w:t>
      </w:r>
      <w:proofErr w:type="gramEnd"/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>Z &lt;= In0 after 5 ns when S0='0' and S1='0' and S1='1' else</w:t>
      </w:r>
    </w:p>
    <w:p w:rsidR="00421A0E" w:rsidRDefault="00421A0E" w:rsidP="00421A0E">
      <w:pPr>
        <w:pStyle w:val="NoSpacing"/>
      </w:pPr>
      <w:r>
        <w:t>In1 after 5 ns when S0='1' and S1='0' and S2='0' else</w:t>
      </w:r>
    </w:p>
    <w:p w:rsidR="00421A0E" w:rsidRDefault="00421A0E" w:rsidP="00421A0E">
      <w:pPr>
        <w:pStyle w:val="NoSpacing"/>
      </w:pPr>
      <w:r>
        <w:t>In2 after 5 ns when S0='0' and S1=</w:t>
      </w:r>
      <w:proofErr w:type="gramStart"/>
      <w:r>
        <w:t>'1'  and</w:t>
      </w:r>
      <w:proofErr w:type="gramEnd"/>
      <w:r>
        <w:t xml:space="preserve"> S2 ='0' else</w:t>
      </w:r>
    </w:p>
    <w:p w:rsidR="00421A0E" w:rsidRDefault="00421A0E" w:rsidP="00421A0E">
      <w:pPr>
        <w:pStyle w:val="NoSpacing"/>
      </w:pPr>
      <w:r>
        <w:t>In3 after 5 ns when S0='1' and S1=</w:t>
      </w:r>
      <w:proofErr w:type="gramStart"/>
      <w:r>
        <w:t>'1'  and</w:t>
      </w:r>
      <w:proofErr w:type="gramEnd"/>
      <w:r>
        <w:t xml:space="preserve"> S2 ='0' else</w:t>
      </w:r>
    </w:p>
    <w:p w:rsidR="00421A0E" w:rsidRDefault="00421A0E" w:rsidP="00421A0E">
      <w:pPr>
        <w:pStyle w:val="NoSpacing"/>
      </w:pPr>
      <w:r>
        <w:t>In4 after 5 ns when S0='0' and S1=</w:t>
      </w:r>
      <w:proofErr w:type="gramStart"/>
      <w:r>
        <w:t>'0'  and</w:t>
      </w:r>
      <w:proofErr w:type="gramEnd"/>
      <w:r>
        <w:t xml:space="preserve"> S2 ='1' else</w:t>
      </w:r>
    </w:p>
    <w:p w:rsidR="00421A0E" w:rsidRDefault="00421A0E" w:rsidP="00421A0E">
      <w:pPr>
        <w:pStyle w:val="NoSpacing"/>
      </w:pPr>
      <w:r>
        <w:t>In5 after 5 ns when S0='1' and S1=</w:t>
      </w:r>
      <w:proofErr w:type="gramStart"/>
      <w:r>
        <w:t>'0'  and</w:t>
      </w:r>
      <w:proofErr w:type="gramEnd"/>
      <w:r>
        <w:t xml:space="preserve"> S2 ='1' else</w:t>
      </w:r>
    </w:p>
    <w:p w:rsidR="00421A0E" w:rsidRDefault="00421A0E" w:rsidP="00421A0E">
      <w:pPr>
        <w:pStyle w:val="NoSpacing"/>
      </w:pPr>
      <w:r>
        <w:t>In6 after 5 ns when S0='0' and S1=</w:t>
      </w:r>
      <w:proofErr w:type="gramStart"/>
      <w:r>
        <w:t>'1'  and</w:t>
      </w:r>
      <w:proofErr w:type="gramEnd"/>
      <w:r>
        <w:t xml:space="preserve"> S2 ='1' else</w:t>
      </w:r>
    </w:p>
    <w:p w:rsidR="00421A0E" w:rsidRDefault="00421A0E" w:rsidP="00421A0E">
      <w:pPr>
        <w:pStyle w:val="NoSpacing"/>
      </w:pPr>
      <w:r>
        <w:t>In7 after 5 ns when S0='1' and S1=</w:t>
      </w:r>
      <w:proofErr w:type="gramStart"/>
      <w:r>
        <w:t>'1'  and</w:t>
      </w:r>
      <w:proofErr w:type="gramEnd"/>
      <w:r>
        <w:t xml:space="preserve"> S2 ='1' else</w:t>
      </w:r>
    </w:p>
    <w:p w:rsidR="00421A0E" w:rsidRDefault="00421A0E" w:rsidP="00421A0E">
      <w:pPr>
        <w:pStyle w:val="NoSpacing"/>
      </w:pPr>
      <w:r>
        <w:t>"0000000000000000</w:t>
      </w:r>
      <w:proofErr w:type="gramStart"/>
      <w:r>
        <w:t>"  after</w:t>
      </w:r>
      <w:proofErr w:type="gramEnd"/>
      <w:r>
        <w:t xml:space="preserve"> 5 ns;</w:t>
      </w:r>
    </w:p>
    <w:p w:rsidR="00421A0E" w:rsidRDefault="00421A0E" w:rsidP="00421A0E">
      <w:pPr>
        <w:pStyle w:val="NoSpacing"/>
      </w:pPr>
      <w:r>
        <w:cr/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421A0E" w:rsidRPr="00421A0E" w:rsidRDefault="00421A0E" w:rsidP="00421A0E">
      <w:pPr>
        <w:pStyle w:val="NoSpacing"/>
      </w:pP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Default="00421A0E" w:rsidP="002F7A22">
      <w:pPr>
        <w:pStyle w:val="NoSpacing"/>
        <w:rPr>
          <w:color w:val="C00000"/>
          <w:sz w:val="28"/>
        </w:rPr>
      </w:pP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Test Bench: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 xml:space="preserve">    COMPONENT mux_2to8</w:t>
      </w:r>
    </w:p>
    <w:p w:rsidR="00421A0E" w:rsidRDefault="00421A0E" w:rsidP="00421A0E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S0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S1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S2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In0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In1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In2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In3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In4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In5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In6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In7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      </w:t>
      </w:r>
      <w:proofErr w:type="gramStart"/>
      <w:r>
        <w:t>Z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421A0E" w:rsidRDefault="00421A0E" w:rsidP="00421A0E">
      <w:pPr>
        <w:pStyle w:val="NoSpacing"/>
      </w:pPr>
      <w:r>
        <w:t xml:space="preserve">        );</w:t>
      </w:r>
    </w:p>
    <w:p w:rsidR="00421A0E" w:rsidRDefault="00421A0E" w:rsidP="00421A0E">
      <w:pPr>
        <w:pStyle w:val="NoSpacing"/>
      </w:pPr>
      <w:r>
        <w:t xml:space="preserve">    END COMPONENT;</w:t>
      </w:r>
    </w:p>
    <w:p w:rsidR="00421A0E" w:rsidRDefault="00421A0E" w:rsidP="00421A0E">
      <w:pPr>
        <w:pStyle w:val="NoSpacing"/>
      </w:pPr>
      <w:r>
        <w:t xml:space="preserve">    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lastRenderedPageBreak/>
        <w:t xml:space="preserve">   --Inputs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S0 : </w:t>
      </w:r>
      <w:proofErr w:type="spellStart"/>
      <w:r>
        <w:t>std_logic</w:t>
      </w:r>
      <w:proofErr w:type="spellEnd"/>
      <w:r>
        <w:t xml:space="preserve"> := '0';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S1 : </w:t>
      </w:r>
      <w:proofErr w:type="spellStart"/>
      <w:r>
        <w:t>std_logic</w:t>
      </w:r>
      <w:proofErr w:type="spellEnd"/>
      <w:r>
        <w:t xml:space="preserve"> := '0';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S2 : </w:t>
      </w:r>
      <w:proofErr w:type="spellStart"/>
      <w:r>
        <w:t>std_logic</w:t>
      </w:r>
      <w:proofErr w:type="spellEnd"/>
      <w:r>
        <w:t xml:space="preserve"> := '0';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In0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In1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In2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In3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In4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In5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In6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In7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 xml:space="preserve"> </w:t>
      </w:r>
      <w:r>
        <w:tab/>
        <w:t>--Outputs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Z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21A0E" w:rsidRDefault="00421A0E" w:rsidP="00421A0E">
      <w:pPr>
        <w:pStyle w:val="NoSpacing"/>
      </w:pPr>
      <w:r>
        <w:t xml:space="preserve">   -- No clocks detected in port list. Replace &lt;clock&gt; below with </w:t>
      </w:r>
    </w:p>
    <w:p w:rsidR="00421A0E" w:rsidRDefault="00421A0E" w:rsidP="00421A0E">
      <w:pPr>
        <w:pStyle w:val="NoSpacing"/>
      </w:pPr>
      <w:r>
        <w:t xml:space="preserve">   -- </w:t>
      </w:r>
      <w:proofErr w:type="gramStart"/>
      <w:r>
        <w:t>appropriate</w:t>
      </w:r>
      <w:proofErr w:type="gramEnd"/>
      <w:r>
        <w:t xml:space="preserve"> port name </w:t>
      </w:r>
    </w:p>
    <w:p w:rsidR="00421A0E" w:rsidRDefault="00421A0E" w:rsidP="00421A0E">
      <w:pPr>
        <w:pStyle w:val="NoSpacing"/>
      </w:pPr>
      <w:r>
        <w:t xml:space="preserve"> </w:t>
      </w:r>
    </w:p>
    <w:p w:rsidR="00421A0E" w:rsidRDefault="00421A0E" w:rsidP="00421A0E">
      <w:pPr>
        <w:pStyle w:val="NoSpacing"/>
      </w:pPr>
      <w:r>
        <w:t xml:space="preserve">   </w:t>
      </w:r>
    </w:p>
    <w:p w:rsidR="00421A0E" w:rsidRDefault="00421A0E" w:rsidP="00421A0E">
      <w:pPr>
        <w:pStyle w:val="NoSpacing"/>
      </w:pPr>
      <w:r>
        <w:t xml:space="preserve"> </w:t>
      </w:r>
    </w:p>
    <w:p w:rsidR="00421A0E" w:rsidRDefault="00421A0E" w:rsidP="00421A0E">
      <w:pPr>
        <w:pStyle w:val="NoSpacing"/>
      </w:pPr>
      <w:r>
        <w:t>BEGIN</w:t>
      </w:r>
    </w:p>
    <w:p w:rsidR="00421A0E" w:rsidRDefault="00421A0E" w:rsidP="00421A0E">
      <w:pPr>
        <w:pStyle w:val="NoSpacing"/>
      </w:pPr>
      <w:r>
        <w:t xml:space="preserve"> </w:t>
      </w:r>
    </w:p>
    <w:p w:rsidR="00421A0E" w:rsidRDefault="00421A0E" w:rsidP="00421A0E">
      <w:pPr>
        <w:pStyle w:val="NoSpacing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421A0E" w:rsidRDefault="00421A0E" w:rsidP="00421A0E">
      <w:pPr>
        <w:pStyle w:val="NoSpacing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mux_2to8 PORT MAP (</w:t>
      </w:r>
    </w:p>
    <w:p w:rsidR="00421A0E" w:rsidRDefault="00421A0E" w:rsidP="00421A0E">
      <w:pPr>
        <w:pStyle w:val="NoSpacing"/>
      </w:pPr>
      <w:r>
        <w:t xml:space="preserve">          S0 =&gt; S0,</w:t>
      </w:r>
    </w:p>
    <w:p w:rsidR="00421A0E" w:rsidRDefault="00421A0E" w:rsidP="00421A0E">
      <w:pPr>
        <w:pStyle w:val="NoSpacing"/>
      </w:pPr>
      <w:r>
        <w:t xml:space="preserve">          S1 =&gt; S1,</w:t>
      </w:r>
    </w:p>
    <w:p w:rsidR="00421A0E" w:rsidRDefault="00421A0E" w:rsidP="00421A0E">
      <w:pPr>
        <w:pStyle w:val="NoSpacing"/>
      </w:pPr>
      <w:r>
        <w:t xml:space="preserve">          S2 =&gt; S2,</w:t>
      </w:r>
    </w:p>
    <w:p w:rsidR="00421A0E" w:rsidRDefault="00421A0E" w:rsidP="00421A0E">
      <w:pPr>
        <w:pStyle w:val="NoSpacing"/>
      </w:pPr>
      <w:r>
        <w:t xml:space="preserve">          In0 =&gt; In0,</w:t>
      </w:r>
    </w:p>
    <w:p w:rsidR="00421A0E" w:rsidRDefault="00421A0E" w:rsidP="00421A0E">
      <w:pPr>
        <w:pStyle w:val="NoSpacing"/>
      </w:pPr>
      <w:r>
        <w:t xml:space="preserve">          In1 =&gt; In1,</w:t>
      </w:r>
    </w:p>
    <w:p w:rsidR="00421A0E" w:rsidRDefault="00421A0E" w:rsidP="00421A0E">
      <w:pPr>
        <w:pStyle w:val="NoSpacing"/>
      </w:pPr>
      <w:r>
        <w:t xml:space="preserve">          In2 =&gt; In2,</w:t>
      </w:r>
    </w:p>
    <w:p w:rsidR="00421A0E" w:rsidRDefault="00421A0E" w:rsidP="00421A0E">
      <w:pPr>
        <w:pStyle w:val="NoSpacing"/>
      </w:pPr>
      <w:r>
        <w:t xml:space="preserve">          In3 =&gt; In3,</w:t>
      </w:r>
    </w:p>
    <w:p w:rsidR="00421A0E" w:rsidRDefault="00421A0E" w:rsidP="00421A0E">
      <w:pPr>
        <w:pStyle w:val="NoSpacing"/>
      </w:pPr>
      <w:r>
        <w:t xml:space="preserve">          In4 =&gt; In4,</w:t>
      </w:r>
    </w:p>
    <w:p w:rsidR="00421A0E" w:rsidRDefault="00421A0E" w:rsidP="00421A0E">
      <w:pPr>
        <w:pStyle w:val="NoSpacing"/>
      </w:pPr>
      <w:r>
        <w:t xml:space="preserve">          In5 =&gt; In5,</w:t>
      </w:r>
    </w:p>
    <w:p w:rsidR="00421A0E" w:rsidRDefault="00421A0E" w:rsidP="00421A0E">
      <w:pPr>
        <w:pStyle w:val="NoSpacing"/>
      </w:pPr>
      <w:r>
        <w:t xml:space="preserve">          In6 =&gt; In6,</w:t>
      </w:r>
    </w:p>
    <w:p w:rsidR="00421A0E" w:rsidRDefault="00421A0E" w:rsidP="00421A0E">
      <w:pPr>
        <w:pStyle w:val="NoSpacing"/>
      </w:pPr>
      <w:r>
        <w:t xml:space="preserve">          In7 =&gt; In7,</w:t>
      </w:r>
    </w:p>
    <w:p w:rsidR="00421A0E" w:rsidRDefault="00421A0E" w:rsidP="00421A0E">
      <w:pPr>
        <w:pStyle w:val="NoSpacing"/>
      </w:pPr>
      <w:r>
        <w:t xml:space="preserve">          Z =&gt; Z</w:t>
      </w:r>
    </w:p>
    <w:p w:rsidR="00421A0E" w:rsidRDefault="00421A0E" w:rsidP="00421A0E">
      <w:pPr>
        <w:pStyle w:val="NoSpacing"/>
      </w:pPr>
      <w:r>
        <w:t xml:space="preserve">        );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 xml:space="preserve"> </w:t>
      </w:r>
    </w:p>
    <w:p w:rsidR="00421A0E" w:rsidRDefault="00421A0E" w:rsidP="00421A0E">
      <w:pPr>
        <w:pStyle w:val="NoSpacing"/>
      </w:pPr>
      <w:r>
        <w:t xml:space="preserve"> 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 xml:space="preserve">   -- Stimulus process</w:t>
      </w:r>
    </w:p>
    <w:p w:rsidR="00421A0E" w:rsidRDefault="00421A0E" w:rsidP="00421A0E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421A0E" w:rsidRDefault="00421A0E" w:rsidP="00421A0E">
      <w:pPr>
        <w:pStyle w:val="NoSpacing"/>
      </w:pPr>
      <w:r>
        <w:t xml:space="preserve">      </w:t>
      </w:r>
    </w:p>
    <w:p w:rsidR="00421A0E" w:rsidRDefault="00421A0E" w:rsidP="00421A0E">
      <w:pPr>
        <w:pStyle w:val="NoSpacing"/>
      </w:pPr>
      <w:r>
        <w:tab/>
      </w:r>
      <w:r>
        <w:tab/>
        <w:t>In0 &lt;= "0000000000000000";</w:t>
      </w:r>
    </w:p>
    <w:p w:rsidR="00421A0E" w:rsidRDefault="00421A0E" w:rsidP="00421A0E">
      <w:pPr>
        <w:pStyle w:val="NoSpacing"/>
      </w:pPr>
      <w:r>
        <w:tab/>
      </w:r>
      <w:r>
        <w:tab/>
        <w:t>In1 &lt;= "1000000000000000";</w:t>
      </w:r>
    </w:p>
    <w:p w:rsidR="00421A0E" w:rsidRDefault="00421A0E" w:rsidP="00421A0E">
      <w:pPr>
        <w:pStyle w:val="NoSpacing"/>
      </w:pPr>
      <w:r>
        <w:tab/>
      </w:r>
      <w:r>
        <w:tab/>
        <w:t>In2 &lt;= "1100000000000000";</w:t>
      </w:r>
    </w:p>
    <w:p w:rsidR="00421A0E" w:rsidRDefault="00421A0E" w:rsidP="00421A0E">
      <w:pPr>
        <w:pStyle w:val="NoSpacing"/>
      </w:pPr>
      <w:r>
        <w:tab/>
      </w:r>
      <w:r>
        <w:tab/>
        <w:t>In3 &lt;= "1110000000000000";</w:t>
      </w:r>
    </w:p>
    <w:p w:rsidR="00421A0E" w:rsidRDefault="00421A0E" w:rsidP="00421A0E">
      <w:pPr>
        <w:pStyle w:val="NoSpacing"/>
      </w:pPr>
      <w:r>
        <w:tab/>
      </w:r>
      <w:r>
        <w:tab/>
        <w:t>In4 &lt;= "1111000000000000";</w:t>
      </w:r>
    </w:p>
    <w:p w:rsidR="00421A0E" w:rsidRDefault="00421A0E" w:rsidP="00421A0E">
      <w:pPr>
        <w:pStyle w:val="NoSpacing"/>
      </w:pPr>
      <w:r>
        <w:tab/>
      </w:r>
      <w:r>
        <w:tab/>
        <w:t>In5 &lt;= "1111100000000000";</w:t>
      </w:r>
    </w:p>
    <w:p w:rsidR="00421A0E" w:rsidRDefault="00421A0E" w:rsidP="00421A0E">
      <w:pPr>
        <w:pStyle w:val="NoSpacing"/>
      </w:pPr>
      <w:r>
        <w:lastRenderedPageBreak/>
        <w:tab/>
      </w:r>
      <w:r>
        <w:tab/>
        <w:t>In6 &lt;= "1111110000000000";</w:t>
      </w:r>
    </w:p>
    <w:p w:rsidR="00421A0E" w:rsidRDefault="00421A0E" w:rsidP="00421A0E">
      <w:pPr>
        <w:pStyle w:val="NoSpacing"/>
      </w:pPr>
      <w:r>
        <w:tab/>
      </w:r>
      <w:r>
        <w:tab/>
        <w:t>In7 &lt;= "1111111000000000";</w:t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 xml:space="preserve">      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15 ns;</w:t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  <w:t>S0 &lt;= (not S0);</w:t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  <w:t>S1 &lt;= (not S1);</w:t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5 ns;</w:t>
      </w:r>
    </w:p>
    <w:p w:rsidR="00421A0E" w:rsidRDefault="00421A0E" w:rsidP="00421A0E">
      <w:pPr>
        <w:pStyle w:val="NoSpacing"/>
      </w:pPr>
      <w:r>
        <w:tab/>
      </w:r>
      <w:r>
        <w:tab/>
      </w:r>
    </w:p>
    <w:p w:rsidR="00421A0E" w:rsidRDefault="00421A0E" w:rsidP="00421A0E">
      <w:pPr>
        <w:pStyle w:val="NoSpacing"/>
      </w:pPr>
      <w:r>
        <w:tab/>
      </w:r>
      <w:r>
        <w:tab/>
        <w:t>S2 &lt;= (not S2);</w:t>
      </w:r>
    </w:p>
    <w:p w:rsidR="00421A0E" w:rsidRDefault="00421A0E" w:rsidP="00421A0E">
      <w:pPr>
        <w:pStyle w:val="NoSpacing"/>
      </w:pPr>
      <w:r>
        <w:t xml:space="preserve">    </w:t>
      </w:r>
    </w:p>
    <w:p w:rsidR="00421A0E" w:rsidRDefault="00421A0E" w:rsidP="00421A0E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>;</w:t>
      </w:r>
    </w:p>
    <w:p w:rsidR="00421A0E" w:rsidRDefault="00421A0E" w:rsidP="00421A0E">
      <w:pPr>
        <w:pStyle w:val="NoSpacing"/>
      </w:pPr>
      <w:r>
        <w:t xml:space="preserve">   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 xml:space="preserve">      </w:t>
      </w:r>
      <w:proofErr w:type="gramStart"/>
      <w:r>
        <w:t>wait</w:t>
      </w:r>
      <w:proofErr w:type="gramEnd"/>
      <w:r>
        <w:t>;</w:t>
      </w:r>
    </w:p>
    <w:p w:rsidR="00421A0E" w:rsidRDefault="00421A0E" w:rsidP="00421A0E">
      <w:pPr>
        <w:pStyle w:val="NoSpacing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421A0E" w:rsidRDefault="00421A0E" w:rsidP="00421A0E">
      <w:pPr>
        <w:pStyle w:val="NoSpacing"/>
      </w:pPr>
    </w:p>
    <w:p w:rsidR="00421A0E" w:rsidRDefault="00421A0E" w:rsidP="00421A0E">
      <w:pPr>
        <w:pStyle w:val="NoSpacing"/>
      </w:pPr>
      <w:r>
        <w:t>END;</w:t>
      </w:r>
    </w:p>
    <w:p w:rsidR="00421A0E" w:rsidRDefault="00421A0E" w:rsidP="00421A0E">
      <w:pPr>
        <w:pStyle w:val="NoSpacing"/>
      </w:pPr>
    </w:p>
    <w:p w:rsidR="00421A0E" w:rsidRPr="00421A0E" w:rsidRDefault="00421A0E" w:rsidP="00421A0E">
      <w:pPr>
        <w:rPr>
          <w:color w:val="00B050"/>
          <w:sz w:val="28"/>
        </w:rPr>
      </w:pPr>
      <w:r>
        <w:rPr>
          <w:color w:val="00B050"/>
          <w:sz w:val="28"/>
        </w:rPr>
        <w:t>Screen Shot:</w:t>
      </w:r>
    </w:p>
    <w:p w:rsidR="00421A0E" w:rsidRDefault="00421A0E" w:rsidP="00421A0E">
      <w:pPr>
        <w:pStyle w:val="NoSpacing"/>
      </w:pPr>
      <w:r>
        <w:rPr>
          <w:noProof/>
          <w:lang w:eastAsia="en-IE"/>
        </w:rPr>
        <w:drawing>
          <wp:inline distT="0" distB="0" distL="0" distR="0">
            <wp:extent cx="67437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 8to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B2" w:rsidRDefault="008A39B2" w:rsidP="00421A0E">
      <w:pPr>
        <w:pStyle w:val="NoSpacing"/>
      </w:pPr>
    </w:p>
    <w:p w:rsidR="008A39B2" w:rsidRDefault="008A39B2" w:rsidP="00421A0E">
      <w:pPr>
        <w:pStyle w:val="NoSpacing"/>
      </w:pPr>
    </w:p>
    <w:p w:rsidR="008A39B2" w:rsidRDefault="008A39B2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C00000"/>
          <w:sz w:val="28"/>
        </w:rPr>
      </w:pPr>
      <w:r>
        <w:rPr>
          <w:color w:val="C00000"/>
          <w:sz w:val="28"/>
        </w:rPr>
        <w:lastRenderedPageBreak/>
        <w:t xml:space="preserve">Register: </w:t>
      </w: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Pr="00BE2BB5" w:rsidRDefault="00BE2BB5" w:rsidP="00421A0E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Behavioural: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proofErr w:type="gramStart"/>
      <w:r>
        <w:t>entity</w:t>
      </w:r>
      <w:proofErr w:type="gramEnd"/>
      <w:r>
        <w:t xml:space="preserve"> reg16 is</w:t>
      </w:r>
    </w:p>
    <w:p w:rsidR="00BE2BB5" w:rsidRDefault="00BE2BB5" w:rsidP="00BE2BB5">
      <w:pPr>
        <w:pStyle w:val="NoSpacing"/>
      </w:pPr>
      <w:r>
        <w:t xml:space="preserve">    Port </w:t>
      </w:r>
      <w:proofErr w:type="gramStart"/>
      <w:r>
        <w:t>( D</w:t>
      </w:r>
      <w:proofErr w:type="gramEnd"/>
      <w:r>
        <w:t xml:space="preserve"> : in  STD_LOGIC_VECTOR (15 </w:t>
      </w:r>
      <w:proofErr w:type="spellStart"/>
      <w:r>
        <w:t>downto</w:t>
      </w:r>
      <w:proofErr w:type="spellEnd"/>
      <w:r>
        <w:t xml:space="preserve"> 0);</w:t>
      </w:r>
    </w:p>
    <w:p w:rsidR="00BE2BB5" w:rsidRDefault="00BE2BB5" w:rsidP="00BE2BB5">
      <w:pPr>
        <w:pStyle w:val="NoSpacing"/>
      </w:pPr>
      <w:r>
        <w:t xml:space="preserve">           </w:t>
      </w:r>
      <w:proofErr w:type="gramStart"/>
      <w:r>
        <w:t>load :</w:t>
      </w:r>
      <w:proofErr w:type="gramEnd"/>
      <w:r>
        <w:t xml:space="preserve"> in  STD_LOGIC;</w:t>
      </w:r>
    </w:p>
    <w:p w:rsidR="00BE2BB5" w:rsidRDefault="00BE2BB5" w:rsidP="00BE2BB5">
      <w:pPr>
        <w:pStyle w:val="NoSpacing"/>
      </w:pPr>
      <w:r>
        <w:t xml:space="preserve">           </w:t>
      </w:r>
      <w:proofErr w:type="gramStart"/>
      <w:r>
        <w:t>CLK :</w:t>
      </w:r>
      <w:proofErr w:type="gramEnd"/>
      <w:r>
        <w:t xml:space="preserve"> in  STD_LOGIC;</w:t>
      </w:r>
    </w:p>
    <w:p w:rsidR="00BE2BB5" w:rsidRDefault="00BE2BB5" w:rsidP="00BE2BB5">
      <w:pPr>
        <w:pStyle w:val="NoSpacing"/>
      </w:pPr>
      <w:r>
        <w:t xml:space="preserve">           </w:t>
      </w:r>
      <w:proofErr w:type="gramStart"/>
      <w:r>
        <w:t>Q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0));</w:t>
      </w:r>
    </w:p>
    <w:p w:rsidR="00BE2BB5" w:rsidRDefault="00BE2BB5" w:rsidP="00BE2BB5">
      <w:pPr>
        <w:pStyle w:val="NoSpacing"/>
      </w:pPr>
      <w:proofErr w:type="gramStart"/>
      <w:r>
        <w:t>end</w:t>
      </w:r>
      <w:proofErr w:type="gramEnd"/>
      <w:r>
        <w:t xml:space="preserve"> reg16;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reg16 is</w:t>
      </w:r>
    </w:p>
    <w:p w:rsidR="00BE2BB5" w:rsidRDefault="00BE2BB5" w:rsidP="00BE2BB5">
      <w:pPr>
        <w:pStyle w:val="NoSpacing"/>
      </w:pPr>
      <w:proofErr w:type="gramStart"/>
      <w:r>
        <w:t>begin</w:t>
      </w:r>
      <w:proofErr w:type="gramEnd"/>
    </w:p>
    <w:p w:rsidR="00BE2BB5" w:rsidRDefault="00BE2BB5" w:rsidP="00BE2BB5">
      <w:pPr>
        <w:pStyle w:val="NoSpacing"/>
      </w:pPr>
      <w:proofErr w:type="gramStart"/>
      <w:r>
        <w:t>process(</w:t>
      </w:r>
      <w:proofErr w:type="gramEnd"/>
      <w:r>
        <w:t>CLK)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proofErr w:type="gramStart"/>
      <w:r>
        <w:t>begin</w:t>
      </w:r>
      <w:proofErr w:type="gramEnd"/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rising_edge</w:t>
      </w:r>
      <w:proofErr w:type="spellEnd"/>
      <w:r>
        <w:t>(CLK)) then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load='1' then</w:t>
      </w:r>
    </w:p>
    <w:p w:rsidR="00BE2BB5" w:rsidRDefault="00BE2BB5" w:rsidP="00BE2BB5">
      <w:pPr>
        <w:pStyle w:val="NoSpacing"/>
      </w:pPr>
      <w:r>
        <w:tab/>
      </w:r>
      <w:r>
        <w:tab/>
      </w:r>
      <w:r>
        <w:tab/>
        <w:t>Q&lt;=D after 5 ns;</w:t>
      </w:r>
      <w:r>
        <w:cr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BE2BB5" w:rsidRDefault="00BE2BB5" w:rsidP="00BE2BB5">
      <w:pPr>
        <w:pStyle w:val="NoSpacing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BE2BB5" w:rsidRDefault="00BE2BB5" w:rsidP="00BE2BB5">
      <w:pPr>
        <w:pStyle w:val="NoSpacing"/>
      </w:pPr>
      <w:proofErr w:type="gramStart"/>
      <w:r>
        <w:t>end</w:t>
      </w:r>
      <w:proofErr w:type="gramEnd"/>
      <w:r>
        <w:t xml:space="preserve"> process;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BE2BB5" w:rsidRPr="00BE2BB5" w:rsidRDefault="00BE2BB5" w:rsidP="00421A0E">
      <w:pPr>
        <w:pStyle w:val="NoSpacing"/>
      </w:pP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Test Bench:</w:t>
      </w:r>
    </w:p>
    <w:p w:rsidR="00BE2BB5" w:rsidRDefault="00BE2BB5" w:rsidP="00BE2BB5">
      <w:pPr>
        <w:pStyle w:val="NoSpacing"/>
      </w:pPr>
      <w:r>
        <w:t xml:space="preserve">    COMPONENT reg16</w:t>
      </w:r>
    </w:p>
    <w:p w:rsidR="00BE2BB5" w:rsidRDefault="00BE2BB5" w:rsidP="00BE2BB5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:rsidR="00BE2BB5" w:rsidRDefault="00BE2BB5" w:rsidP="00BE2BB5">
      <w:pPr>
        <w:pStyle w:val="NoSpacing"/>
      </w:pPr>
      <w:r>
        <w:t xml:space="preserve">         </w:t>
      </w:r>
      <w:proofErr w:type="gramStart"/>
      <w:r>
        <w:t>D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BE2BB5" w:rsidRDefault="00BE2BB5" w:rsidP="00BE2BB5">
      <w:pPr>
        <w:pStyle w:val="NoSpacing"/>
      </w:pPr>
      <w:r>
        <w:t xml:space="preserve">         </w:t>
      </w:r>
      <w:proofErr w:type="gramStart"/>
      <w:r>
        <w:t>load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E2BB5" w:rsidRDefault="00BE2BB5" w:rsidP="00BE2BB5">
      <w:pPr>
        <w:pStyle w:val="NoSpacing"/>
      </w:pPr>
      <w:r>
        <w:t xml:space="preserve">         </w:t>
      </w:r>
      <w:proofErr w:type="gramStart"/>
      <w:r>
        <w:t>CLK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BE2BB5" w:rsidRDefault="00BE2BB5" w:rsidP="00BE2BB5">
      <w:pPr>
        <w:pStyle w:val="NoSpacing"/>
      </w:pPr>
      <w:r>
        <w:t xml:space="preserve">         </w:t>
      </w:r>
      <w:proofErr w:type="gramStart"/>
      <w:r>
        <w:t>Q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BE2BB5" w:rsidRDefault="00BE2BB5" w:rsidP="00BE2BB5">
      <w:pPr>
        <w:pStyle w:val="NoSpacing"/>
      </w:pPr>
      <w:r>
        <w:t xml:space="preserve">        );</w:t>
      </w:r>
    </w:p>
    <w:p w:rsidR="00BE2BB5" w:rsidRDefault="00BE2BB5" w:rsidP="00BE2BB5">
      <w:pPr>
        <w:pStyle w:val="NoSpacing"/>
      </w:pPr>
      <w:r>
        <w:t xml:space="preserve">    END COMPONENT;</w:t>
      </w:r>
    </w:p>
    <w:p w:rsidR="00BE2BB5" w:rsidRDefault="00BE2BB5" w:rsidP="00BE2BB5">
      <w:pPr>
        <w:pStyle w:val="NoSpacing"/>
      </w:pPr>
      <w:r>
        <w:t xml:space="preserve">    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--Inputs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D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load : </w:t>
      </w:r>
      <w:proofErr w:type="spellStart"/>
      <w:r>
        <w:t>std_logic</w:t>
      </w:r>
      <w:proofErr w:type="spellEnd"/>
      <w:r>
        <w:t xml:space="preserve"> := '0';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CLK : </w:t>
      </w:r>
      <w:proofErr w:type="spellStart"/>
      <w:r>
        <w:t>std_logic</w:t>
      </w:r>
      <w:proofErr w:type="spellEnd"/>
      <w:r>
        <w:t xml:space="preserve"> := '0';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</w:t>
      </w:r>
      <w:r>
        <w:tab/>
        <w:t>--Outputs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Q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-- Clock period definitions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BE2BB5" w:rsidRDefault="00BE2BB5" w:rsidP="00BE2BB5">
      <w:pPr>
        <w:pStyle w:val="NoSpacing"/>
      </w:pPr>
      <w:r>
        <w:t xml:space="preserve"> </w:t>
      </w:r>
    </w:p>
    <w:p w:rsidR="00BE2BB5" w:rsidRDefault="00BE2BB5" w:rsidP="00BE2BB5">
      <w:pPr>
        <w:pStyle w:val="NoSpacing"/>
      </w:pPr>
      <w:r>
        <w:t>BEGIN</w:t>
      </w:r>
    </w:p>
    <w:p w:rsidR="00BE2BB5" w:rsidRDefault="00BE2BB5" w:rsidP="00BE2BB5">
      <w:pPr>
        <w:pStyle w:val="NoSpacing"/>
      </w:pPr>
      <w:r>
        <w:lastRenderedPageBreak/>
        <w:t xml:space="preserve"> </w:t>
      </w:r>
    </w:p>
    <w:p w:rsidR="00BE2BB5" w:rsidRDefault="00BE2BB5" w:rsidP="00BE2BB5">
      <w:pPr>
        <w:pStyle w:val="NoSpacing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BE2BB5" w:rsidRDefault="00BE2BB5" w:rsidP="00BE2BB5">
      <w:pPr>
        <w:pStyle w:val="NoSpacing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reg16 PORT MAP (</w:t>
      </w:r>
    </w:p>
    <w:p w:rsidR="00BE2BB5" w:rsidRDefault="00BE2BB5" w:rsidP="00BE2BB5">
      <w:pPr>
        <w:pStyle w:val="NoSpacing"/>
      </w:pPr>
      <w:r>
        <w:t xml:space="preserve">          D =&gt; D,</w:t>
      </w:r>
    </w:p>
    <w:p w:rsidR="00BE2BB5" w:rsidRDefault="00BE2BB5" w:rsidP="00BE2BB5">
      <w:pPr>
        <w:pStyle w:val="NoSpacing"/>
      </w:pPr>
      <w:r>
        <w:t xml:space="preserve">          </w:t>
      </w:r>
      <w:proofErr w:type="gramStart"/>
      <w:r>
        <w:t>load</w:t>
      </w:r>
      <w:proofErr w:type="gramEnd"/>
      <w:r>
        <w:t xml:space="preserve"> =&gt; load,</w:t>
      </w:r>
    </w:p>
    <w:p w:rsidR="00BE2BB5" w:rsidRDefault="00BE2BB5" w:rsidP="00BE2BB5">
      <w:pPr>
        <w:pStyle w:val="NoSpacing"/>
      </w:pPr>
      <w:r>
        <w:t xml:space="preserve">          CLK =&gt; CLK,</w:t>
      </w:r>
    </w:p>
    <w:p w:rsidR="00BE2BB5" w:rsidRDefault="00BE2BB5" w:rsidP="00BE2BB5">
      <w:pPr>
        <w:pStyle w:val="NoSpacing"/>
      </w:pPr>
      <w:r>
        <w:t xml:space="preserve">          Q =&gt; Q</w:t>
      </w:r>
    </w:p>
    <w:p w:rsidR="00BE2BB5" w:rsidRDefault="00BE2BB5" w:rsidP="00BE2BB5">
      <w:pPr>
        <w:pStyle w:val="NoSpacing"/>
      </w:pPr>
      <w:r>
        <w:t xml:space="preserve">        );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-- Clock process definitions</w:t>
      </w:r>
    </w:p>
    <w:p w:rsidR="00BE2BB5" w:rsidRDefault="00BE2BB5" w:rsidP="00BE2BB5">
      <w:pPr>
        <w:pStyle w:val="NoSpacing"/>
      </w:pPr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begin</w:t>
      </w:r>
      <w:proofErr w:type="gramEnd"/>
    </w:p>
    <w:p w:rsidR="00BE2BB5" w:rsidRDefault="00BE2BB5" w:rsidP="00BE2BB5">
      <w:pPr>
        <w:pStyle w:val="NoSpacing"/>
      </w:pPr>
      <w:r>
        <w:tab/>
      </w:r>
      <w:r>
        <w:tab/>
        <w:t>CLK &lt;= '0';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BE2BB5" w:rsidRDefault="00BE2BB5" w:rsidP="00BE2BB5">
      <w:pPr>
        <w:pStyle w:val="NoSpacing"/>
      </w:pPr>
      <w:r>
        <w:tab/>
      </w:r>
      <w:r>
        <w:tab/>
        <w:t>CLK &lt;= '1';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BE2BB5" w:rsidRDefault="00BE2BB5" w:rsidP="00BE2BB5">
      <w:pPr>
        <w:pStyle w:val="NoSpacing"/>
      </w:pPr>
      <w:r>
        <w:t xml:space="preserve"> 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-- Stimulus process</w:t>
      </w:r>
    </w:p>
    <w:p w:rsidR="00BE2BB5" w:rsidRDefault="00BE2BB5" w:rsidP="00BE2BB5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BE2BB5" w:rsidRDefault="00BE2BB5" w:rsidP="00BE2BB5">
      <w:pPr>
        <w:pStyle w:val="NoSpacing"/>
      </w:pPr>
      <w:r>
        <w:t xml:space="preserve">      </w:t>
      </w:r>
    </w:p>
    <w:p w:rsidR="00BE2BB5" w:rsidRDefault="00BE2BB5" w:rsidP="00BE2BB5">
      <w:pPr>
        <w:pStyle w:val="NoSpacing"/>
      </w:pPr>
      <w:r>
        <w:t xml:space="preserve">      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 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load</w:t>
      </w:r>
      <w:proofErr w:type="gramEnd"/>
      <w:r>
        <w:t xml:space="preserve"> &lt;= '1';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5 ns;</w:t>
      </w:r>
    </w:p>
    <w:p w:rsidR="00BE2BB5" w:rsidRDefault="00BE2BB5" w:rsidP="00BE2BB5">
      <w:pPr>
        <w:pStyle w:val="NoSpacing"/>
      </w:pPr>
      <w:r>
        <w:tab/>
      </w:r>
      <w:r>
        <w:tab/>
        <w:t>D &lt;= "0000001010000000";</w:t>
      </w:r>
    </w:p>
    <w:p w:rsidR="00BE2BB5" w:rsidRDefault="00BE2BB5" w:rsidP="00BE2BB5">
      <w:pPr>
        <w:pStyle w:val="NoSpacing"/>
      </w:pPr>
      <w:r>
        <w:tab/>
      </w:r>
      <w:r>
        <w:tab/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load</w:t>
      </w:r>
      <w:proofErr w:type="gramEnd"/>
      <w:r>
        <w:t xml:space="preserve"> &lt;= '0';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5 ns;</w:t>
      </w:r>
    </w:p>
    <w:p w:rsidR="00BE2BB5" w:rsidRDefault="00BE2BB5" w:rsidP="00BE2BB5">
      <w:pPr>
        <w:pStyle w:val="NoSpacing"/>
      </w:pPr>
      <w:r>
        <w:tab/>
      </w:r>
      <w:r>
        <w:tab/>
        <w:t>D &lt;= "1111111111000000";</w:t>
      </w:r>
    </w:p>
    <w:p w:rsidR="00BE2BB5" w:rsidRDefault="00BE2BB5" w:rsidP="00BE2BB5">
      <w:pPr>
        <w:pStyle w:val="NoSpacing"/>
      </w:pPr>
      <w:r>
        <w:tab/>
      </w:r>
      <w:r>
        <w:tab/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load</w:t>
      </w:r>
      <w:proofErr w:type="gramEnd"/>
      <w:r>
        <w:t xml:space="preserve"> &lt;='1';</w:t>
      </w:r>
    </w:p>
    <w:p w:rsidR="00BE2BB5" w:rsidRDefault="00BE2BB5" w:rsidP="00BE2BB5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5 ns;</w:t>
      </w:r>
    </w:p>
    <w:p w:rsidR="00BE2BB5" w:rsidRDefault="00BE2BB5" w:rsidP="00BE2BB5">
      <w:pPr>
        <w:pStyle w:val="NoSpacing"/>
      </w:pPr>
      <w:r>
        <w:tab/>
      </w:r>
      <w:r>
        <w:tab/>
        <w:t>D &lt;= "1010101010101010";</w:t>
      </w:r>
    </w:p>
    <w:p w:rsidR="00BE2BB5" w:rsidRDefault="00BE2BB5" w:rsidP="00BE2BB5">
      <w:pPr>
        <w:pStyle w:val="NoSpacing"/>
      </w:pPr>
      <w:r>
        <w:tab/>
      </w:r>
      <w:r>
        <w:tab/>
      </w:r>
    </w:p>
    <w:p w:rsidR="00BE2BB5" w:rsidRDefault="00BE2BB5" w:rsidP="00BE2BB5">
      <w:pPr>
        <w:pStyle w:val="NoSpacing"/>
      </w:pPr>
      <w:r>
        <w:tab/>
      </w:r>
      <w:r>
        <w:tab/>
      </w:r>
    </w:p>
    <w:p w:rsidR="00BE2BB5" w:rsidRDefault="00BE2BB5" w:rsidP="00BE2BB5">
      <w:pPr>
        <w:pStyle w:val="NoSpacing"/>
      </w:pPr>
      <w:r>
        <w:tab/>
      </w:r>
      <w:r>
        <w:tab/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   -- insert stimulus here </w:t>
      </w:r>
    </w:p>
    <w:p w:rsidR="00BE2BB5" w:rsidRDefault="00BE2BB5" w:rsidP="00BE2BB5">
      <w:pPr>
        <w:pStyle w:val="NoSpacing"/>
      </w:pPr>
    </w:p>
    <w:p w:rsidR="00BE2BB5" w:rsidRDefault="00BE2BB5" w:rsidP="00BE2BB5">
      <w:pPr>
        <w:pStyle w:val="NoSpacing"/>
      </w:pPr>
      <w:r>
        <w:t xml:space="preserve">      </w:t>
      </w:r>
      <w:proofErr w:type="gramStart"/>
      <w:r>
        <w:t>wait</w:t>
      </w:r>
      <w:proofErr w:type="gramEnd"/>
      <w:r>
        <w:t>;</w:t>
      </w:r>
    </w:p>
    <w:p w:rsidR="00BE2BB5" w:rsidRDefault="00BE2BB5" w:rsidP="00BE2BB5">
      <w:pPr>
        <w:pStyle w:val="NoSpacing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BE2BB5" w:rsidRDefault="00BE2BB5" w:rsidP="00BE2BB5">
      <w:pPr>
        <w:pStyle w:val="NoSpacing"/>
      </w:pPr>
    </w:p>
    <w:p w:rsidR="00BE2BB5" w:rsidRPr="00BE2BB5" w:rsidRDefault="00BE2BB5" w:rsidP="00BE2BB5">
      <w:pPr>
        <w:pStyle w:val="NoSpacing"/>
      </w:pPr>
      <w:r>
        <w:t>END;</w:t>
      </w: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Screenshot:</w:t>
      </w:r>
    </w:p>
    <w:p w:rsidR="00BE2BB5" w:rsidRPr="00BE2BB5" w:rsidRDefault="00BE2BB5" w:rsidP="00421A0E">
      <w:pPr>
        <w:pStyle w:val="NoSpacing"/>
        <w:rPr>
          <w:color w:val="00B050"/>
          <w:sz w:val="28"/>
        </w:rPr>
      </w:pPr>
      <w:r>
        <w:rPr>
          <w:noProof/>
          <w:color w:val="00B050"/>
          <w:sz w:val="28"/>
          <w:lang w:eastAsia="en-IE"/>
        </w:rPr>
        <w:lastRenderedPageBreak/>
        <w:drawing>
          <wp:inline distT="0" distB="0" distL="0" distR="0">
            <wp:extent cx="65532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BE2BB5" w:rsidRDefault="00BE2BB5" w:rsidP="00421A0E">
      <w:pPr>
        <w:pStyle w:val="NoSpacing"/>
        <w:rPr>
          <w:color w:val="C00000"/>
          <w:sz w:val="28"/>
        </w:rPr>
      </w:pPr>
    </w:p>
    <w:p w:rsidR="008A39B2" w:rsidRDefault="008A39B2" w:rsidP="00421A0E">
      <w:pPr>
        <w:pStyle w:val="NoSpacing"/>
        <w:rPr>
          <w:color w:val="C00000"/>
          <w:sz w:val="28"/>
        </w:rPr>
      </w:pPr>
      <w:r>
        <w:rPr>
          <w:color w:val="C00000"/>
          <w:sz w:val="28"/>
        </w:rPr>
        <w:t>Register File:</w:t>
      </w:r>
    </w:p>
    <w:p w:rsidR="008A39B2" w:rsidRDefault="008A39B2" w:rsidP="00421A0E">
      <w:pPr>
        <w:pStyle w:val="NoSpacing"/>
        <w:rPr>
          <w:color w:val="C00000"/>
          <w:sz w:val="28"/>
        </w:rPr>
      </w:pPr>
      <w:bookmarkStart w:id="0" w:name="_GoBack"/>
      <w:bookmarkEnd w:id="0"/>
    </w:p>
    <w:p w:rsidR="008A39B2" w:rsidRDefault="008A39B2" w:rsidP="008A39B2">
      <w:pPr>
        <w:pStyle w:val="NoSpacing"/>
      </w:pPr>
      <w:proofErr w:type="gramStart"/>
      <w:r>
        <w:t>entity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is</w:t>
      </w:r>
    </w:p>
    <w:p w:rsidR="008A39B2" w:rsidRDefault="008A39B2" w:rsidP="008A39B2">
      <w:pPr>
        <w:pStyle w:val="NoSpacing"/>
      </w:pPr>
      <w:r>
        <w:t xml:space="preserve">    Port </w:t>
      </w:r>
      <w:proofErr w:type="gramStart"/>
      <w:r>
        <w:t>( src</w:t>
      </w:r>
      <w:proofErr w:type="gramEnd"/>
      <w:r>
        <w:t>_s0 : in  STD_LOGIC;</w:t>
      </w:r>
    </w:p>
    <w:p w:rsidR="008A39B2" w:rsidRDefault="008A39B2" w:rsidP="008A39B2">
      <w:pPr>
        <w:pStyle w:val="NoSpacing"/>
      </w:pPr>
      <w:r>
        <w:t xml:space="preserve">           src_</w:t>
      </w:r>
      <w:proofErr w:type="gramStart"/>
      <w:r>
        <w:t>s1 :</w:t>
      </w:r>
      <w:proofErr w:type="gramEnd"/>
      <w:r>
        <w:t xml:space="preserve"> in  STD_LOGIC;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  <w:t xml:space="preserve">  src_</w:t>
      </w:r>
      <w:proofErr w:type="gramStart"/>
      <w:r>
        <w:t>s2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  des_</w:t>
      </w:r>
      <w:proofErr w:type="gramStart"/>
      <w:r>
        <w:t>A0 :</w:t>
      </w:r>
      <w:proofErr w:type="gramEnd"/>
      <w:r>
        <w:t xml:space="preserve"> in  STD_LOGIC;</w:t>
      </w:r>
    </w:p>
    <w:p w:rsidR="008A39B2" w:rsidRDefault="008A39B2" w:rsidP="008A39B2">
      <w:pPr>
        <w:pStyle w:val="NoSpacing"/>
      </w:pPr>
      <w:r>
        <w:t xml:space="preserve">           des_</w:t>
      </w:r>
      <w:proofErr w:type="gramStart"/>
      <w:r>
        <w:t>A1 :</w:t>
      </w:r>
      <w:proofErr w:type="gramEnd"/>
      <w:r>
        <w:t xml:space="preserve"> in  STD_LOGIC;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  <w:t xml:space="preserve">  des_</w:t>
      </w:r>
      <w:proofErr w:type="gramStart"/>
      <w:r>
        <w:t>A2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CLK :</w:t>
      </w:r>
      <w:proofErr w:type="gramEnd"/>
      <w:r>
        <w:t xml:space="preserve"> in  STD_LOGIC;</w:t>
      </w:r>
    </w:p>
    <w:p w:rsidR="008A39B2" w:rsidRDefault="008A39B2" w:rsidP="008A39B2">
      <w:pPr>
        <w:pStyle w:val="NoSpacing"/>
      </w:pPr>
      <w:r>
        <w:t xml:space="preserve">           </w:t>
      </w:r>
      <w:proofErr w:type="spellStart"/>
      <w:r>
        <w:t>data_</w:t>
      </w:r>
      <w:proofErr w:type="gramStart"/>
      <w:r>
        <w:t>src</w:t>
      </w:r>
      <w:proofErr w:type="spellEnd"/>
      <w:r>
        <w:t xml:space="preserve"> :</w:t>
      </w:r>
      <w:proofErr w:type="gramEnd"/>
      <w:r>
        <w:t xml:space="preserve"> in  STD_LOGIC;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data :</w:t>
      </w:r>
      <w:proofErr w:type="gramEnd"/>
      <w:r>
        <w:t xml:space="preserve"> in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reg0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reg1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reg2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reg3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reg4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reg5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reg6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  </w:t>
      </w:r>
      <w:proofErr w:type="gramStart"/>
      <w:r>
        <w:t>reg7 :</w:t>
      </w:r>
      <w:proofErr w:type="gramEnd"/>
      <w:r>
        <w:t xml:space="preserve"> out  STD_LOGIC_VECTOR (15 </w:t>
      </w:r>
      <w:proofErr w:type="spellStart"/>
      <w:r>
        <w:t>downto</w:t>
      </w:r>
      <w:proofErr w:type="spellEnd"/>
      <w:r>
        <w:t xml:space="preserve"> 0));</w:t>
      </w:r>
    </w:p>
    <w:p w:rsidR="008A39B2" w:rsidRDefault="008A39B2" w:rsidP="008A39B2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reg_file</w:t>
      </w:r>
      <w:proofErr w:type="spellEnd"/>
      <w:r>
        <w:t>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reg_file</w:t>
      </w:r>
      <w:proofErr w:type="spellEnd"/>
      <w:r>
        <w:t xml:space="preserve"> is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-- 4 bit Register for register file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COMPONENT reg16</w:t>
      </w:r>
    </w:p>
    <w:p w:rsidR="008A39B2" w:rsidRDefault="008A39B2" w:rsidP="008A39B2">
      <w:pPr>
        <w:pStyle w:val="NoSpacing"/>
      </w:pPr>
      <w:proofErr w:type="gramStart"/>
      <w:r>
        <w:t>PORT(</w:t>
      </w:r>
      <w:proofErr w:type="gramEnd"/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D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load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>END COMPONENT;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-- 2 to 4 Decoder</w:t>
      </w:r>
    </w:p>
    <w:p w:rsidR="008A39B2" w:rsidRDefault="008A39B2" w:rsidP="008A39B2">
      <w:pPr>
        <w:pStyle w:val="NoSpacing"/>
      </w:pPr>
      <w:r>
        <w:lastRenderedPageBreak/>
        <w:t>COMPONENT decoder_3to8</w:t>
      </w:r>
    </w:p>
    <w:p w:rsidR="008A39B2" w:rsidRDefault="008A39B2" w:rsidP="008A39B2">
      <w:pPr>
        <w:pStyle w:val="NoSpacing"/>
      </w:pPr>
      <w:proofErr w:type="gramStart"/>
      <w:r>
        <w:t>PORT(</w:t>
      </w:r>
      <w:proofErr w:type="gramEnd"/>
    </w:p>
    <w:p w:rsidR="008A39B2" w:rsidRDefault="008A39B2" w:rsidP="008A39B2">
      <w:pPr>
        <w:pStyle w:val="NoSpacing"/>
      </w:pPr>
      <w:r>
        <w:tab/>
      </w:r>
      <w:proofErr w:type="gramStart"/>
      <w:r>
        <w:t>A0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A1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A2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Q0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Q1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Q2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Q3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Q4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Q5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Q6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Q7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>END COMPONENT;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-- 2 to 1 line multiplexer</w:t>
      </w:r>
    </w:p>
    <w:p w:rsidR="008A39B2" w:rsidRDefault="008A39B2" w:rsidP="008A39B2">
      <w:pPr>
        <w:pStyle w:val="NoSpacing"/>
      </w:pPr>
      <w:r>
        <w:t>COMPONENT mux2to16</w:t>
      </w:r>
    </w:p>
    <w:p w:rsidR="008A39B2" w:rsidRDefault="008A39B2" w:rsidP="008A39B2">
      <w:pPr>
        <w:pStyle w:val="NoSpacing"/>
      </w:pPr>
      <w:proofErr w:type="gramStart"/>
      <w:r>
        <w:t>PORT(</w:t>
      </w:r>
      <w:proofErr w:type="gramEnd"/>
    </w:p>
    <w:p w:rsidR="008A39B2" w:rsidRDefault="008A39B2" w:rsidP="008A39B2">
      <w:pPr>
        <w:pStyle w:val="NoSpacing"/>
      </w:pPr>
      <w:r>
        <w:tab/>
      </w:r>
      <w:proofErr w:type="gramStart"/>
      <w:r>
        <w:t>s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proofErr w:type="gramStart"/>
      <w:r>
        <w:t>In0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proofErr w:type="gramStart"/>
      <w:r>
        <w:t>In1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proofErr w:type="gramStart"/>
      <w:r>
        <w:t>Z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>END COMPONENT;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-- 4 to 1 line multiplexer</w:t>
      </w:r>
    </w:p>
    <w:p w:rsidR="008A39B2" w:rsidRDefault="008A39B2" w:rsidP="008A39B2">
      <w:pPr>
        <w:pStyle w:val="NoSpacing"/>
      </w:pPr>
      <w:r>
        <w:t>COMPONENT mux_2to8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PORT(</w:t>
      </w:r>
      <w:proofErr w:type="gramEnd"/>
      <w:r>
        <w:t xml:space="preserve"> S0 :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S1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In0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In1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In2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In3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In4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In5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In6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In7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Z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8A39B2" w:rsidRDefault="008A39B2" w:rsidP="008A39B2">
      <w:pPr>
        <w:pStyle w:val="NoSpacing"/>
      </w:pPr>
      <w:r>
        <w:t>);</w:t>
      </w:r>
    </w:p>
    <w:p w:rsidR="008A39B2" w:rsidRDefault="008A39B2" w:rsidP="008A39B2">
      <w:pPr>
        <w:pStyle w:val="NoSpacing"/>
      </w:pPr>
      <w:r>
        <w:t>END COMPONENT;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-- </w:t>
      </w:r>
      <w:proofErr w:type="gramStart"/>
      <w:r>
        <w:t>signals</w:t>
      </w:r>
      <w:proofErr w:type="gramEnd"/>
    </w:p>
    <w:p w:rsidR="008A39B2" w:rsidRDefault="008A39B2" w:rsidP="008A39B2">
      <w:pPr>
        <w:pStyle w:val="NoSpacing"/>
      </w:pPr>
      <w:proofErr w:type="gramStart"/>
      <w:r>
        <w:t>signal</w:t>
      </w:r>
      <w:proofErr w:type="gramEnd"/>
      <w:r>
        <w:t xml:space="preserve"> load_reg0, load_reg1, load_reg2, load_reg3, load_reg4, load_reg5, load_reg6, load_reg7 :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proofErr w:type="gramStart"/>
      <w:r>
        <w:t>signal</w:t>
      </w:r>
      <w:proofErr w:type="gramEnd"/>
      <w:r>
        <w:t xml:space="preserve"> reg0_q, reg1_q, reg2_q, reg3_q, reg4_q, reg5_q, reg6_q, reg7_q,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proofErr w:type="spellStart"/>
      <w:r>
        <w:t>data_src_mux_out</w:t>
      </w:r>
      <w:proofErr w:type="spellEnd"/>
      <w:r>
        <w:t xml:space="preserve">, </w:t>
      </w:r>
      <w:proofErr w:type="spellStart"/>
      <w:r>
        <w:t>src_</w:t>
      </w:r>
      <w:proofErr w:type="gramStart"/>
      <w:r>
        <w:t>reg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proofErr w:type="gramStart"/>
      <w:r>
        <w:t>begin</w:t>
      </w:r>
      <w:proofErr w:type="gramEnd"/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-- </w:t>
      </w:r>
      <w:proofErr w:type="gramStart"/>
      <w:r>
        <w:t>port</w:t>
      </w:r>
      <w:proofErr w:type="gramEnd"/>
      <w:r>
        <w:t xml:space="preserve"> maps ;-)</w:t>
      </w:r>
    </w:p>
    <w:p w:rsidR="008A39B2" w:rsidRDefault="008A39B2" w:rsidP="008A39B2">
      <w:pPr>
        <w:pStyle w:val="NoSpacing"/>
      </w:pPr>
      <w:r>
        <w:t>-- register 0</w:t>
      </w:r>
    </w:p>
    <w:p w:rsidR="008A39B2" w:rsidRDefault="008A39B2" w:rsidP="008A39B2">
      <w:pPr>
        <w:pStyle w:val="NoSpacing"/>
      </w:pPr>
      <w:r>
        <w:tab/>
        <w:t xml:space="preserve">reg00: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load_reg0,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reg0_q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>-- register 1</w:t>
      </w:r>
    </w:p>
    <w:p w:rsidR="008A39B2" w:rsidRDefault="008A39B2" w:rsidP="008A39B2">
      <w:pPr>
        <w:pStyle w:val="NoSpacing"/>
      </w:pPr>
      <w:r>
        <w:tab/>
        <w:t xml:space="preserve">reg01: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load_reg1,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reg1_q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register 2</w:t>
      </w:r>
    </w:p>
    <w:p w:rsidR="008A39B2" w:rsidRDefault="008A39B2" w:rsidP="008A39B2">
      <w:pPr>
        <w:pStyle w:val="NoSpacing"/>
      </w:pPr>
      <w:r>
        <w:tab/>
        <w:t xml:space="preserve">reg02: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load_reg2,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reg2_q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>-- register 3</w:t>
      </w:r>
    </w:p>
    <w:p w:rsidR="008A39B2" w:rsidRDefault="008A39B2" w:rsidP="008A39B2">
      <w:pPr>
        <w:pStyle w:val="NoSpacing"/>
      </w:pPr>
      <w:r>
        <w:tab/>
        <w:t xml:space="preserve">reg03: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load_reg3,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reg3_q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register 4</w:t>
      </w:r>
    </w:p>
    <w:p w:rsidR="008A39B2" w:rsidRDefault="008A39B2" w:rsidP="008A39B2">
      <w:pPr>
        <w:pStyle w:val="NoSpacing"/>
      </w:pPr>
      <w:r>
        <w:tab/>
        <w:t xml:space="preserve">reg04: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load_reg4,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reg4_q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register 5</w:t>
      </w:r>
    </w:p>
    <w:p w:rsidR="008A39B2" w:rsidRDefault="008A39B2" w:rsidP="008A39B2">
      <w:pPr>
        <w:pStyle w:val="NoSpacing"/>
      </w:pPr>
      <w:r>
        <w:tab/>
        <w:t xml:space="preserve">reg05: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load_reg5,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reg5_q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register 6</w:t>
      </w:r>
    </w:p>
    <w:p w:rsidR="008A39B2" w:rsidRDefault="008A39B2" w:rsidP="008A39B2">
      <w:pPr>
        <w:pStyle w:val="NoSpacing"/>
      </w:pPr>
      <w:r>
        <w:tab/>
        <w:t xml:space="preserve">reg06: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lastRenderedPageBreak/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load_reg6,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reg6_q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register 7</w:t>
      </w:r>
    </w:p>
    <w:p w:rsidR="008A39B2" w:rsidRDefault="008A39B2" w:rsidP="008A39B2">
      <w:pPr>
        <w:pStyle w:val="NoSpacing"/>
      </w:pPr>
      <w:r>
        <w:tab/>
        <w:t xml:space="preserve">reg07: reg16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 xml:space="preserve">D =&gt; </w:t>
      </w:r>
      <w:proofErr w:type="spellStart"/>
      <w:r>
        <w:t>data_src_mux_out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load</w:t>
      </w:r>
      <w:proofErr w:type="gramEnd"/>
      <w:r>
        <w:t xml:space="preserve"> =&gt; load_reg7,</w:t>
      </w:r>
    </w:p>
    <w:p w:rsidR="008A39B2" w:rsidRDefault="008A39B2" w:rsidP="008A39B2">
      <w:pPr>
        <w:pStyle w:val="NoSpacing"/>
      </w:pPr>
      <w:r>
        <w:tab/>
        <w:t>CLK =&gt; CLK,</w:t>
      </w:r>
    </w:p>
    <w:p w:rsidR="008A39B2" w:rsidRDefault="008A39B2" w:rsidP="008A39B2">
      <w:pPr>
        <w:pStyle w:val="NoSpacing"/>
      </w:pPr>
      <w:r>
        <w:tab/>
        <w:t>Q =&gt; reg7_q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>-- Destination register decoder</w:t>
      </w:r>
    </w:p>
    <w:p w:rsidR="008A39B2" w:rsidRDefault="008A39B2" w:rsidP="008A39B2">
      <w:pPr>
        <w:pStyle w:val="NoSpacing"/>
      </w:pPr>
      <w:r>
        <w:tab/>
      </w:r>
      <w:proofErr w:type="spellStart"/>
      <w:r>
        <w:t>des_</w:t>
      </w:r>
      <w:proofErr w:type="gramStart"/>
      <w:r>
        <w:t>decoder</w:t>
      </w:r>
      <w:proofErr w:type="spellEnd"/>
      <w:r>
        <w:t xml:space="preserve"> :</w:t>
      </w:r>
      <w:proofErr w:type="gramEnd"/>
      <w:r>
        <w:t>decoder_3to8 PORT MAP(</w:t>
      </w:r>
    </w:p>
    <w:p w:rsidR="008A39B2" w:rsidRDefault="008A39B2" w:rsidP="008A39B2">
      <w:pPr>
        <w:pStyle w:val="NoSpacing"/>
      </w:pPr>
      <w:r>
        <w:tab/>
        <w:t>A0 =&gt; des_A0,</w:t>
      </w:r>
    </w:p>
    <w:p w:rsidR="008A39B2" w:rsidRDefault="008A39B2" w:rsidP="008A39B2">
      <w:pPr>
        <w:pStyle w:val="NoSpacing"/>
      </w:pPr>
      <w:r>
        <w:tab/>
        <w:t>A1 =&gt; des_A1,</w:t>
      </w:r>
    </w:p>
    <w:p w:rsidR="008A39B2" w:rsidRDefault="008A39B2" w:rsidP="008A39B2">
      <w:pPr>
        <w:pStyle w:val="NoSpacing"/>
      </w:pPr>
      <w:r>
        <w:tab/>
        <w:t>A2 =&gt; des_A2,</w:t>
      </w:r>
    </w:p>
    <w:p w:rsidR="008A39B2" w:rsidRDefault="008A39B2" w:rsidP="008A39B2">
      <w:pPr>
        <w:pStyle w:val="NoSpacing"/>
      </w:pPr>
      <w:r>
        <w:tab/>
        <w:t>Q0 =&gt; load_reg0,</w:t>
      </w:r>
    </w:p>
    <w:p w:rsidR="008A39B2" w:rsidRDefault="008A39B2" w:rsidP="008A39B2">
      <w:pPr>
        <w:pStyle w:val="NoSpacing"/>
      </w:pPr>
      <w:r>
        <w:tab/>
        <w:t>Q1 =&gt; load_reg1,</w:t>
      </w:r>
    </w:p>
    <w:p w:rsidR="008A39B2" w:rsidRDefault="008A39B2" w:rsidP="008A39B2">
      <w:pPr>
        <w:pStyle w:val="NoSpacing"/>
      </w:pPr>
      <w:r>
        <w:tab/>
        <w:t>Q2 =&gt; load_reg2,</w:t>
      </w:r>
    </w:p>
    <w:p w:rsidR="008A39B2" w:rsidRDefault="008A39B2" w:rsidP="008A39B2">
      <w:pPr>
        <w:pStyle w:val="NoSpacing"/>
      </w:pPr>
      <w:r>
        <w:tab/>
        <w:t>Q3 =&gt; load_reg3,</w:t>
      </w:r>
    </w:p>
    <w:p w:rsidR="008A39B2" w:rsidRDefault="008A39B2" w:rsidP="008A39B2">
      <w:pPr>
        <w:pStyle w:val="NoSpacing"/>
      </w:pPr>
      <w:r>
        <w:tab/>
        <w:t>Q4 =&gt; load_reg4,</w:t>
      </w:r>
    </w:p>
    <w:p w:rsidR="008A39B2" w:rsidRDefault="008A39B2" w:rsidP="008A39B2">
      <w:pPr>
        <w:pStyle w:val="NoSpacing"/>
      </w:pPr>
      <w:r>
        <w:tab/>
        <w:t>Q5 =&gt; load_reg5,</w:t>
      </w:r>
    </w:p>
    <w:p w:rsidR="008A39B2" w:rsidRDefault="008A39B2" w:rsidP="008A39B2">
      <w:pPr>
        <w:pStyle w:val="NoSpacing"/>
      </w:pPr>
      <w:r>
        <w:tab/>
        <w:t>Q6 =&gt; load_reg6,</w:t>
      </w:r>
    </w:p>
    <w:p w:rsidR="008A39B2" w:rsidRDefault="008A39B2" w:rsidP="008A39B2">
      <w:pPr>
        <w:pStyle w:val="NoSpacing"/>
      </w:pPr>
      <w:r>
        <w:tab/>
        <w:t>Q7 =&gt; load_reg7</w:t>
      </w:r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-- 2 to 1 Data source multiplexer</w:t>
      </w:r>
    </w:p>
    <w:p w:rsidR="008A39B2" w:rsidRDefault="008A39B2" w:rsidP="008A39B2">
      <w:pPr>
        <w:pStyle w:val="NoSpacing"/>
      </w:pPr>
      <w:r>
        <w:t xml:space="preserve">   data_2to16MUX: mux2to16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>In0 =&gt; data,</w:t>
      </w:r>
    </w:p>
    <w:p w:rsidR="008A39B2" w:rsidRDefault="008A39B2" w:rsidP="008A39B2">
      <w:pPr>
        <w:pStyle w:val="NoSpacing"/>
      </w:pPr>
      <w:r>
        <w:tab/>
        <w:t xml:space="preserve">In1 =&gt; </w:t>
      </w:r>
      <w:proofErr w:type="spellStart"/>
      <w:r>
        <w:t>src_reg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</w:r>
      <w:proofErr w:type="gramStart"/>
      <w:r>
        <w:t>s</w:t>
      </w:r>
      <w:proofErr w:type="gramEnd"/>
      <w:r>
        <w:t xml:space="preserve"> =&gt; </w:t>
      </w:r>
      <w:proofErr w:type="spellStart"/>
      <w:r>
        <w:t>data_src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ab/>
        <w:t xml:space="preserve">Z =&gt; </w:t>
      </w:r>
      <w:proofErr w:type="spellStart"/>
      <w:r>
        <w:t>data_src_mux_out</w:t>
      </w:r>
      <w:proofErr w:type="spellEnd"/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>-- 4 to 1 source register multiplexer</w:t>
      </w:r>
    </w:p>
    <w:p w:rsidR="008A39B2" w:rsidRDefault="008A39B2" w:rsidP="008A39B2">
      <w:pPr>
        <w:pStyle w:val="NoSpacing"/>
      </w:pPr>
      <w:r>
        <w:tab/>
        <w:t xml:space="preserve">dstMUX2to16: mux_2to8 PORT </w:t>
      </w:r>
      <w:proofErr w:type="gramStart"/>
      <w:r>
        <w:t>MAP(</w:t>
      </w:r>
      <w:proofErr w:type="gramEnd"/>
    </w:p>
    <w:p w:rsidR="008A39B2" w:rsidRDefault="008A39B2" w:rsidP="008A39B2">
      <w:pPr>
        <w:pStyle w:val="NoSpacing"/>
      </w:pPr>
      <w:r>
        <w:tab/>
        <w:t>In0 =&gt; reg0_q,</w:t>
      </w:r>
    </w:p>
    <w:p w:rsidR="008A39B2" w:rsidRDefault="008A39B2" w:rsidP="008A39B2">
      <w:pPr>
        <w:pStyle w:val="NoSpacing"/>
      </w:pPr>
      <w:r>
        <w:tab/>
        <w:t>In1 =&gt; reg1_q,</w:t>
      </w:r>
    </w:p>
    <w:p w:rsidR="008A39B2" w:rsidRDefault="008A39B2" w:rsidP="008A39B2">
      <w:pPr>
        <w:pStyle w:val="NoSpacing"/>
      </w:pPr>
      <w:r>
        <w:tab/>
        <w:t>In2 =&gt; reg2_q,</w:t>
      </w:r>
    </w:p>
    <w:p w:rsidR="008A39B2" w:rsidRDefault="008A39B2" w:rsidP="008A39B2">
      <w:pPr>
        <w:pStyle w:val="NoSpacing"/>
      </w:pPr>
      <w:r>
        <w:tab/>
        <w:t>In3 =&gt; reg3_q,</w:t>
      </w:r>
    </w:p>
    <w:p w:rsidR="008A39B2" w:rsidRDefault="008A39B2" w:rsidP="008A39B2">
      <w:pPr>
        <w:pStyle w:val="NoSpacing"/>
      </w:pPr>
      <w:r>
        <w:tab/>
        <w:t>In4 =&gt; reg4_q,</w:t>
      </w:r>
    </w:p>
    <w:p w:rsidR="008A39B2" w:rsidRDefault="008A39B2" w:rsidP="008A39B2">
      <w:pPr>
        <w:pStyle w:val="NoSpacing"/>
      </w:pPr>
      <w:r>
        <w:tab/>
        <w:t>In5 =&gt; reg5_q,</w:t>
      </w:r>
    </w:p>
    <w:p w:rsidR="008A39B2" w:rsidRDefault="008A39B2" w:rsidP="008A39B2">
      <w:pPr>
        <w:pStyle w:val="NoSpacing"/>
      </w:pPr>
      <w:r>
        <w:tab/>
        <w:t>In6 =&gt; reg6_q,</w:t>
      </w:r>
    </w:p>
    <w:p w:rsidR="008A39B2" w:rsidRDefault="008A39B2" w:rsidP="008A39B2">
      <w:pPr>
        <w:pStyle w:val="NoSpacing"/>
      </w:pPr>
      <w:r>
        <w:tab/>
        <w:t>In7 =&gt; reg7_q,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ab/>
        <w:t>S0 =&gt; src_s0,</w:t>
      </w:r>
    </w:p>
    <w:p w:rsidR="008A39B2" w:rsidRDefault="008A39B2" w:rsidP="008A39B2">
      <w:pPr>
        <w:pStyle w:val="NoSpacing"/>
      </w:pPr>
      <w:r>
        <w:tab/>
        <w:t>S1 =&gt; src_s1,</w:t>
      </w:r>
    </w:p>
    <w:p w:rsidR="008A39B2" w:rsidRDefault="008A39B2" w:rsidP="008A39B2">
      <w:pPr>
        <w:pStyle w:val="NoSpacing"/>
      </w:pPr>
      <w:r>
        <w:lastRenderedPageBreak/>
        <w:tab/>
        <w:t>S2 =&gt; src_s2,</w:t>
      </w:r>
    </w:p>
    <w:p w:rsidR="008A39B2" w:rsidRDefault="008A39B2" w:rsidP="008A39B2">
      <w:pPr>
        <w:pStyle w:val="NoSpacing"/>
      </w:pPr>
      <w:r>
        <w:tab/>
        <w:t xml:space="preserve">Z =&gt; </w:t>
      </w:r>
      <w:proofErr w:type="spellStart"/>
      <w:r>
        <w:t>src_reg</w:t>
      </w:r>
      <w:proofErr w:type="spellEnd"/>
    </w:p>
    <w:p w:rsidR="008A39B2" w:rsidRDefault="008A39B2" w:rsidP="008A39B2">
      <w:pPr>
        <w:pStyle w:val="NoSpacing"/>
      </w:pPr>
      <w:r>
        <w:tab/>
        <w:t>);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>reg0 &lt;= reg0_q;</w:t>
      </w:r>
    </w:p>
    <w:p w:rsidR="008A39B2" w:rsidRDefault="008A39B2" w:rsidP="008A39B2">
      <w:pPr>
        <w:pStyle w:val="NoSpacing"/>
      </w:pPr>
      <w:r>
        <w:t>reg1 &lt;= reg1_q;</w:t>
      </w:r>
    </w:p>
    <w:p w:rsidR="008A39B2" w:rsidRDefault="008A39B2" w:rsidP="008A39B2">
      <w:pPr>
        <w:pStyle w:val="NoSpacing"/>
      </w:pPr>
      <w:r>
        <w:t>reg2 &lt;= reg2_q;</w:t>
      </w:r>
    </w:p>
    <w:p w:rsidR="008A39B2" w:rsidRDefault="008A39B2" w:rsidP="008A39B2">
      <w:pPr>
        <w:pStyle w:val="NoSpacing"/>
      </w:pPr>
      <w:r>
        <w:t>reg3 &lt;= reg3_q;</w:t>
      </w:r>
      <w:r>
        <w:cr/>
        <w:t>reg4 &lt;= reg4_q;</w:t>
      </w:r>
    </w:p>
    <w:p w:rsidR="008A39B2" w:rsidRDefault="008A39B2" w:rsidP="008A39B2">
      <w:pPr>
        <w:pStyle w:val="NoSpacing"/>
      </w:pPr>
      <w:r>
        <w:t>reg5 &lt;= reg5_q;</w:t>
      </w:r>
    </w:p>
    <w:p w:rsidR="008A39B2" w:rsidRDefault="008A39B2" w:rsidP="008A39B2">
      <w:pPr>
        <w:pStyle w:val="NoSpacing"/>
      </w:pPr>
      <w:r>
        <w:t>reg6 &lt;= reg6_q;</w:t>
      </w:r>
    </w:p>
    <w:p w:rsidR="008A39B2" w:rsidRDefault="008A39B2" w:rsidP="008A39B2">
      <w:pPr>
        <w:pStyle w:val="NoSpacing"/>
      </w:pPr>
      <w:r>
        <w:t>reg7 &lt;= reg7_q;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8A39B2" w:rsidRPr="008A39B2" w:rsidRDefault="008A39B2" w:rsidP="00421A0E">
      <w:pPr>
        <w:pStyle w:val="NoSpacing"/>
      </w:pPr>
    </w:p>
    <w:p w:rsidR="008A39B2" w:rsidRDefault="008A39B2" w:rsidP="008A39B2">
      <w:pPr>
        <w:pStyle w:val="NoSpacing"/>
        <w:rPr>
          <w:color w:val="00B050"/>
          <w:sz w:val="28"/>
        </w:rPr>
      </w:pPr>
    </w:p>
    <w:p w:rsidR="008A39B2" w:rsidRDefault="008A39B2" w:rsidP="008A39B2">
      <w:pPr>
        <w:pStyle w:val="NoSpacing"/>
        <w:rPr>
          <w:color w:val="00B050"/>
          <w:sz w:val="28"/>
        </w:rPr>
      </w:pPr>
      <w:r>
        <w:rPr>
          <w:color w:val="00B050"/>
          <w:sz w:val="28"/>
        </w:rPr>
        <w:t>Test Bench:</w:t>
      </w:r>
    </w:p>
    <w:p w:rsidR="008A39B2" w:rsidRDefault="008A39B2" w:rsidP="00421A0E">
      <w:pPr>
        <w:pStyle w:val="NoSpacing"/>
        <w:rPr>
          <w:color w:val="C00000"/>
          <w:sz w:val="28"/>
        </w:rPr>
      </w:pPr>
    </w:p>
    <w:p w:rsidR="008A39B2" w:rsidRDefault="008A39B2" w:rsidP="008A39B2">
      <w:pPr>
        <w:pStyle w:val="NoSpacing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8A39B2" w:rsidRDefault="008A39B2" w:rsidP="008A39B2">
      <w:pPr>
        <w:pStyle w:val="NoSpacing"/>
      </w:pPr>
      <w:r>
        <w:t>USE ieee.std_logic_1164.ALL;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>-- Uncomment the following library declaration if using</w:t>
      </w:r>
    </w:p>
    <w:p w:rsidR="008A39B2" w:rsidRDefault="008A39B2" w:rsidP="008A39B2">
      <w:pPr>
        <w:pStyle w:val="NoSpacing"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:rsidR="008A39B2" w:rsidRDefault="008A39B2" w:rsidP="008A39B2">
      <w:pPr>
        <w:pStyle w:val="NoSpacing"/>
      </w:pPr>
      <w:r>
        <w:t xml:space="preserve">--USE </w:t>
      </w:r>
      <w:proofErr w:type="spellStart"/>
      <w:r>
        <w:t>ieee.numeric_std.ALL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 xml:space="preserve">ENTITY </w:t>
      </w:r>
      <w:proofErr w:type="spellStart"/>
      <w:r>
        <w:t>regFile_tb</w:t>
      </w:r>
      <w:proofErr w:type="spellEnd"/>
      <w:r>
        <w:t xml:space="preserve"> IS</w:t>
      </w:r>
    </w:p>
    <w:p w:rsidR="008A39B2" w:rsidRDefault="008A39B2" w:rsidP="008A39B2">
      <w:pPr>
        <w:pStyle w:val="NoSpacing"/>
      </w:pPr>
      <w:r>
        <w:t xml:space="preserve">END </w:t>
      </w:r>
      <w:proofErr w:type="spellStart"/>
      <w:r>
        <w:t>regFile_tb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regFile_tb</w:t>
      </w:r>
      <w:proofErr w:type="spellEnd"/>
      <w:r>
        <w:t xml:space="preserve"> IS 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 xml:space="preserve">    COMPONENT </w:t>
      </w:r>
      <w:proofErr w:type="spellStart"/>
      <w:r>
        <w:t>reg_file</w:t>
      </w:r>
      <w:proofErr w:type="spellEnd"/>
    </w:p>
    <w:p w:rsidR="008A39B2" w:rsidRDefault="008A39B2" w:rsidP="008A39B2">
      <w:pPr>
        <w:pStyle w:val="NoSpacing"/>
      </w:pPr>
      <w:r>
        <w:t xml:space="preserve">    </w:t>
      </w:r>
      <w:proofErr w:type="gramStart"/>
      <w:r>
        <w:t>PORT(</w:t>
      </w:r>
      <w:proofErr w:type="gramEnd"/>
    </w:p>
    <w:p w:rsidR="008A39B2" w:rsidRDefault="008A39B2" w:rsidP="008A39B2">
      <w:pPr>
        <w:pStyle w:val="NoSpacing"/>
      </w:pPr>
      <w:r>
        <w:t xml:space="preserve">         src_</w:t>
      </w:r>
      <w:proofErr w:type="gramStart"/>
      <w:r>
        <w:t>s0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src_</w:t>
      </w:r>
      <w:proofErr w:type="gramStart"/>
      <w:r>
        <w:t>s1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src_</w:t>
      </w:r>
      <w:proofErr w:type="gramStart"/>
      <w:r>
        <w:t>s2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des_</w:t>
      </w:r>
      <w:proofErr w:type="gramStart"/>
      <w:r>
        <w:t>A0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des_</w:t>
      </w:r>
      <w:proofErr w:type="gramStart"/>
      <w:r>
        <w:t>A1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des_</w:t>
      </w:r>
      <w:proofErr w:type="gramStart"/>
      <w:r>
        <w:t>A2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CLK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</w:t>
      </w:r>
      <w:proofErr w:type="spellStart"/>
      <w:r>
        <w:t>data_</w:t>
      </w:r>
      <w:proofErr w:type="gramStart"/>
      <w:r>
        <w:t>src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data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reg0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reg1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reg2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reg3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reg4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reg5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reg6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      </w:t>
      </w:r>
      <w:proofErr w:type="gramStart"/>
      <w:r>
        <w:t>reg7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</w:t>
      </w:r>
    </w:p>
    <w:p w:rsidR="008A39B2" w:rsidRDefault="008A39B2" w:rsidP="008A39B2">
      <w:pPr>
        <w:pStyle w:val="NoSpacing"/>
      </w:pPr>
      <w:r>
        <w:lastRenderedPageBreak/>
        <w:t xml:space="preserve">        );</w:t>
      </w:r>
    </w:p>
    <w:p w:rsidR="008A39B2" w:rsidRDefault="008A39B2" w:rsidP="008A39B2">
      <w:pPr>
        <w:pStyle w:val="NoSpacing"/>
      </w:pPr>
      <w:r>
        <w:t xml:space="preserve">    END COMPONENT;</w:t>
      </w:r>
    </w:p>
    <w:p w:rsidR="008A39B2" w:rsidRDefault="008A39B2" w:rsidP="008A39B2">
      <w:pPr>
        <w:pStyle w:val="NoSpacing"/>
      </w:pPr>
      <w:r>
        <w:t xml:space="preserve">    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   --Inputs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src_s0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src_s1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src_s2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ab/>
      </w:r>
      <w:proofErr w:type="gramStart"/>
      <w:r>
        <w:t>signal</w:t>
      </w:r>
      <w:proofErr w:type="gramEnd"/>
      <w:r>
        <w:t xml:space="preserve"> src_s3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des_A0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des_A1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des_A2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CLK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data_src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data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 := (others =&gt; '0');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 </w:t>
      </w:r>
      <w:r>
        <w:tab/>
        <w:t>--Outputs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reg0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reg1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reg2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reg3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reg4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reg5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reg6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signal</w:t>
      </w:r>
      <w:proofErr w:type="gramEnd"/>
      <w:r>
        <w:t xml:space="preserve"> reg7 :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   -- Clock period definitions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>BEGIN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8A39B2" w:rsidRDefault="008A39B2" w:rsidP="008A39B2">
      <w:pPr>
        <w:pStyle w:val="NoSpacing"/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reg_file</w:t>
      </w:r>
      <w:proofErr w:type="spellEnd"/>
      <w:r>
        <w:t xml:space="preserve"> PORT MAP (</w:t>
      </w:r>
    </w:p>
    <w:p w:rsidR="008A39B2" w:rsidRDefault="008A39B2" w:rsidP="008A39B2">
      <w:pPr>
        <w:pStyle w:val="NoSpacing"/>
      </w:pPr>
      <w:r>
        <w:t xml:space="preserve">          src_s0 =&gt; src_s0,</w:t>
      </w:r>
    </w:p>
    <w:p w:rsidR="008A39B2" w:rsidRDefault="008A39B2" w:rsidP="008A39B2">
      <w:pPr>
        <w:pStyle w:val="NoSpacing"/>
      </w:pPr>
      <w:r>
        <w:t xml:space="preserve">          src_s1 =&gt; src_s1,</w:t>
      </w:r>
    </w:p>
    <w:p w:rsidR="008A39B2" w:rsidRDefault="008A39B2" w:rsidP="008A39B2">
      <w:pPr>
        <w:pStyle w:val="NoSpacing"/>
      </w:pPr>
      <w:r>
        <w:t xml:space="preserve">          src_s2 =&gt; src_s2,</w:t>
      </w:r>
    </w:p>
    <w:p w:rsidR="008A39B2" w:rsidRDefault="008A39B2" w:rsidP="008A39B2">
      <w:pPr>
        <w:pStyle w:val="NoSpacing"/>
      </w:pPr>
      <w:r>
        <w:t xml:space="preserve">          des_A0 =&gt; des_A0,</w:t>
      </w:r>
    </w:p>
    <w:p w:rsidR="008A39B2" w:rsidRDefault="008A39B2" w:rsidP="008A39B2">
      <w:pPr>
        <w:pStyle w:val="NoSpacing"/>
      </w:pPr>
      <w:r>
        <w:t xml:space="preserve">          des_A1 =&gt; des_A1,</w:t>
      </w:r>
    </w:p>
    <w:p w:rsidR="008A39B2" w:rsidRDefault="008A39B2" w:rsidP="008A39B2">
      <w:pPr>
        <w:pStyle w:val="NoSpacing"/>
      </w:pPr>
      <w:r>
        <w:t xml:space="preserve">          des_A2 =&gt; des_A2,</w:t>
      </w:r>
    </w:p>
    <w:p w:rsidR="008A39B2" w:rsidRDefault="008A39B2" w:rsidP="008A39B2">
      <w:pPr>
        <w:pStyle w:val="NoSpacing"/>
      </w:pPr>
      <w:r>
        <w:t xml:space="preserve">          CLK =&gt; CLK,</w:t>
      </w:r>
    </w:p>
    <w:p w:rsidR="008A39B2" w:rsidRDefault="008A39B2" w:rsidP="008A39B2">
      <w:pPr>
        <w:pStyle w:val="NoSpacing"/>
      </w:pPr>
      <w:r>
        <w:t xml:space="preserve">          </w:t>
      </w:r>
      <w:proofErr w:type="spellStart"/>
      <w:r>
        <w:t>data_src</w:t>
      </w:r>
      <w:proofErr w:type="spellEnd"/>
      <w:r>
        <w:t xml:space="preserve"> =&gt; </w:t>
      </w:r>
      <w:proofErr w:type="spellStart"/>
      <w:r>
        <w:t>data_src</w:t>
      </w:r>
      <w:proofErr w:type="spellEnd"/>
      <w:r>
        <w:t>,</w:t>
      </w:r>
    </w:p>
    <w:p w:rsidR="008A39B2" w:rsidRDefault="008A39B2" w:rsidP="008A39B2">
      <w:pPr>
        <w:pStyle w:val="NoSpacing"/>
      </w:pPr>
      <w:r>
        <w:t xml:space="preserve">          </w:t>
      </w:r>
      <w:proofErr w:type="gramStart"/>
      <w:r>
        <w:t>data</w:t>
      </w:r>
      <w:proofErr w:type="gramEnd"/>
      <w:r>
        <w:t xml:space="preserve"> =&gt; data,</w:t>
      </w:r>
    </w:p>
    <w:p w:rsidR="008A39B2" w:rsidRDefault="008A39B2" w:rsidP="008A39B2">
      <w:pPr>
        <w:pStyle w:val="NoSpacing"/>
      </w:pPr>
      <w:r>
        <w:t xml:space="preserve">          reg0 =&gt; reg0,</w:t>
      </w:r>
    </w:p>
    <w:p w:rsidR="008A39B2" w:rsidRDefault="008A39B2" w:rsidP="008A39B2">
      <w:pPr>
        <w:pStyle w:val="NoSpacing"/>
      </w:pPr>
      <w:r>
        <w:t xml:space="preserve">          reg1 =&gt; reg1,</w:t>
      </w:r>
    </w:p>
    <w:p w:rsidR="008A39B2" w:rsidRDefault="008A39B2" w:rsidP="008A39B2">
      <w:pPr>
        <w:pStyle w:val="NoSpacing"/>
      </w:pPr>
      <w:r>
        <w:t xml:space="preserve">          reg2 =&gt; reg2,</w:t>
      </w:r>
    </w:p>
    <w:p w:rsidR="008A39B2" w:rsidRDefault="008A39B2" w:rsidP="008A39B2">
      <w:pPr>
        <w:pStyle w:val="NoSpacing"/>
      </w:pPr>
      <w:r>
        <w:t xml:space="preserve">          reg3 =&gt; reg3,</w:t>
      </w:r>
    </w:p>
    <w:p w:rsidR="008A39B2" w:rsidRDefault="008A39B2" w:rsidP="008A39B2">
      <w:pPr>
        <w:pStyle w:val="NoSpacing"/>
      </w:pPr>
      <w:r>
        <w:t xml:space="preserve">          reg4 =&gt; reg4,</w:t>
      </w:r>
    </w:p>
    <w:p w:rsidR="008A39B2" w:rsidRDefault="008A39B2" w:rsidP="008A39B2">
      <w:pPr>
        <w:pStyle w:val="NoSpacing"/>
      </w:pPr>
      <w:r>
        <w:t xml:space="preserve">          reg5 =&gt; reg5,</w:t>
      </w:r>
    </w:p>
    <w:p w:rsidR="008A39B2" w:rsidRDefault="008A39B2" w:rsidP="008A39B2">
      <w:pPr>
        <w:pStyle w:val="NoSpacing"/>
      </w:pPr>
      <w:r>
        <w:t xml:space="preserve">          reg6 =&gt; reg6,</w:t>
      </w:r>
    </w:p>
    <w:p w:rsidR="008A39B2" w:rsidRDefault="008A39B2" w:rsidP="008A39B2">
      <w:pPr>
        <w:pStyle w:val="NoSpacing"/>
      </w:pPr>
      <w:r>
        <w:t xml:space="preserve">          reg7 =&gt; reg7</w:t>
      </w:r>
    </w:p>
    <w:p w:rsidR="008A39B2" w:rsidRDefault="008A39B2" w:rsidP="008A39B2">
      <w:pPr>
        <w:pStyle w:val="NoSpacing"/>
      </w:pPr>
      <w:r>
        <w:t xml:space="preserve">        );</w:t>
      </w:r>
      <w:r w:rsidR="0065307B" w:rsidRPr="0065307B">
        <w:rPr>
          <w:noProof/>
          <w:lang w:eastAsia="en-IE"/>
        </w:rPr>
        <w:t xml:space="preserve"> 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 xml:space="preserve">   -- Clock process definitions</w:t>
      </w:r>
    </w:p>
    <w:p w:rsidR="008A39B2" w:rsidRDefault="008A39B2" w:rsidP="008A39B2">
      <w:pPr>
        <w:pStyle w:val="NoSpacing"/>
      </w:pPr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begin</w:t>
      </w:r>
      <w:proofErr w:type="gramEnd"/>
    </w:p>
    <w:p w:rsidR="008A39B2" w:rsidRDefault="008A39B2" w:rsidP="008A39B2">
      <w:pPr>
        <w:pStyle w:val="NoSpacing"/>
      </w:pPr>
      <w:r>
        <w:tab/>
      </w:r>
      <w:r>
        <w:tab/>
        <w:t>CLK &lt;= '0';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8A39B2" w:rsidRDefault="008A39B2" w:rsidP="008A39B2">
      <w:pPr>
        <w:pStyle w:val="NoSpacing"/>
      </w:pPr>
      <w:r>
        <w:tab/>
      </w:r>
      <w:r>
        <w:tab/>
        <w:t>CLK &lt;= '1';</w:t>
      </w:r>
    </w:p>
    <w:p w:rsidR="008A39B2" w:rsidRDefault="008A39B2" w:rsidP="008A39B2">
      <w:pPr>
        <w:pStyle w:val="NoSpacing"/>
      </w:pPr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8A39B2" w:rsidRDefault="008A39B2" w:rsidP="008A39B2">
      <w:pPr>
        <w:pStyle w:val="NoSpacing"/>
      </w:pPr>
      <w:r>
        <w:t xml:space="preserve"> 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 xml:space="preserve">   -- Stimulus process</w:t>
      </w:r>
    </w:p>
    <w:p w:rsidR="008A39B2" w:rsidRDefault="008A39B2" w:rsidP="008A39B2">
      <w:pPr>
        <w:pStyle w:val="NoSpacing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8A39B2" w:rsidRDefault="008A39B2" w:rsidP="008A39B2">
      <w:pPr>
        <w:pStyle w:val="NoSpacing"/>
      </w:pPr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8A39B2" w:rsidRDefault="008A39B2" w:rsidP="008A39B2">
      <w:pPr>
        <w:pStyle w:val="NoSpacing"/>
      </w:pPr>
      <w:r>
        <w:t xml:space="preserve">   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100 ns;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spellStart"/>
      <w:r>
        <w:t>data_src</w:t>
      </w:r>
      <w:proofErr w:type="spellEnd"/>
      <w:r>
        <w:t xml:space="preserve"> &lt;= '0';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"0000000000000000";</w:t>
      </w:r>
    </w:p>
    <w:p w:rsidR="008A39B2" w:rsidRDefault="008A39B2" w:rsidP="008A39B2">
      <w:pPr>
        <w:pStyle w:val="NoSpacing"/>
      </w:pPr>
      <w:r>
        <w:tab/>
        <w:t xml:space="preserve">  des_A0 &lt;= '0';</w:t>
      </w:r>
    </w:p>
    <w:p w:rsidR="008A39B2" w:rsidRDefault="008A39B2" w:rsidP="008A39B2">
      <w:pPr>
        <w:pStyle w:val="NoSpacing"/>
      </w:pPr>
      <w:r>
        <w:tab/>
        <w:t xml:space="preserve">  des_A1 &lt;= '0';</w:t>
      </w:r>
    </w:p>
    <w:p w:rsidR="008A39B2" w:rsidRDefault="008A39B2" w:rsidP="008A39B2">
      <w:pPr>
        <w:pStyle w:val="NoSpacing"/>
      </w:pPr>
      <w:r>
        <w:tab/>
        <w:t xml:space="preserve">  des_A2 &lt;= '0';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"0000000000000001";</w:t>
      </w:r>
    </w:p>
    <w:p w:rsidR="008A39B2" w:rsidRDefault="008A39B2" w:rsidP="008A39B2">
      <w:pPr>
        <w:pStyle w:val="NoSpacing"/>
      </w:pPr>
      <w:r>
        <w:tab/>
        <w:t xml:space="preserve">  des_A0 &lt;= '0';</w:t>
      </w:r>
    </w:p>
    <w:p w:rsidR="008A39B2" w:rsidRDefault="008A39B2" w:rsidP="008A39B2">
      <w:pPr>
        <w:pStyle w:val="NoSpacing"/>
      </w:pPr>
      <w:r>
        <w:tab/>
        <w:t xml:space="preserve">  des_A1 &lt;= '0';</w:t>
      </w:r>
    </w:p>
    <w:p w:rsidR="008A39B2" w:rsidRDefault="008A39B2" w:rsidP="008A39B2">
      <w:pPr>
        <w:pStyle w:val="NoSpacing"/>
      </w:pPr>
      <w:r>
        <w:tab/>
        <w:t xml:space="preserve">  des_A2 &lt;= '1';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"0000000000000010";</w:t>
      </w:r>
    </w:p>
    <w:p w:rsidR="008A39B2" w:rsidRDefault="008A39B2" w:rsidP="008A39B2">
      <w:pPr>
        <w:pStyle w:val="NoSpacing"/>
      </w:pPr>
      <w:r>
        <w:tab/>
        <w:t xml:space="preserve">  des_A0 &lt;= '0';</w:t>
      </w:r>
    </w:p>
    <w:p w:rsidR="008A39B2" w:rsidRDefault="008A39B2" w:rsidP="008A39B2">
      <w:pPr>
        <w:pStyle w:val="NoSpacing"/>
      </w:pPr>
      <w:r>
        <w:tab/>
        <w:t xml:space="preserve">  des_A1 &lt;= '1';</w:t>
      </w:r>
    </w:p>
    <w:p w:rsidR="008A39B2" w:rsidRDefault="008A39B2" w:rsidP="008A39B2">
      <w:pPr>
        <w:pStyle w:val="NoSpacing"/>
      </w:pPr>
      <w:r>
        <w:tab/>
        <w:t xml:space="preserve">  des_A2 &lt;= '0';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"0000000000000011";</w:t>
      </w:r>
    </w:p>
    <w:p w:rsidR="008A39B2" w:rsidRDefault="008A39B2" w:rsidP="008A39B2">
      <w:pPr>
        <w:pStyle w:val="NoSpacing"/>
      </w:pPr>
      <w:r>
        <w:tab/>
        <w:t xml:space="preserve">  des_A0 &lt;= '0';</w:t>
      </w:r>
    </w:p>
    <w:p w:rsidR="008A39B2" w:rsidRDefault="008A39B2" w:rsidP="008A39B2">
      <w:pPr>
        <w:pStyle w:val="NoSpacing"/>
      </w:pPr>
      <w:r>
        <w:tab/>
        <w:t xml:space="preserve">  des_A1 &lt;= '1';</w:t>
      </w:r>
    </w:p>
    <w:p w:rsidR="008A39B2" w:rsidRDefault="008A39B2" w:rsidP="008A39B2">
      <w:pPr>
        <w:pStyle w:val="NoSpacing"/>
      </w:pPr>
      <w:r>
        <w:tab/>
        <w:t xml:space="preserve">  des_A2 &lt;= '1';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"0000000000000100";</w:t>
      </w:r>
    </w:p>
    <w:p w:rsidR="008A39B2" w:rsidRDefault="008A39B2" w:rsidP="008A39B2">
      <w:pPr>
        <w:pStyle w:val="NoSpacing"/>
      </w:pPr>
      <w:r>
        <w:tab/>
        <w:t xml:space="preserve">  des_A0 &lt;= '1';</w:t>
      </w:r>
    </w:p>
    <w:p w:rsidR="008A39B2" w:rsidRDefault="008A39B2" w:rsidP="008A39B2">
      <w:pPr>
        <w:pStyle w:val="NoSpacing"/>
      </w:pPr>
      <w:r>
        <w:tab/>
        <w:t xml:space="preserve">  des_A1 &lt;= '0';</w:t>
      </w:r>
    </w:p>
    <w:p w:rsidR="008A39B2" w:rsidRDefault="008A39B2" w:rsidP="008A39B2">
      <w:pPr>
        <w:pStyle w:val="NoSpacing"/>
      </w:pPr>
      <w:r>
        <w:tab/>
        <w:t xml:space="preserve">  des_A2 &lt;= '0';</w:t>
      </w:r>
      <w:r w:rsidR="0065307B" w:rsidRPr="0065307B">
        <w:rPr>
          <w:noProof/>
          <w:lang w:eastAsia="en-IE"/>
        </w:rPr>
        <w:t xml:space="preserve">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lastRenderedPageBreak/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"0000000000000101";</w:t>
      </w:r>
    </w:p>
    <w:p w:rsidR="008A39B2" w:rsidRDefault="008A39B2" w:rsidP="008A39B2">
      <w:pPr>
        <w:pStyle w:val="NoSpacing"/>
      </w:pPr>
      <w:r>
        <w:tab/>
        <w:t xml:space="preserve">  des_A0 &lt;= '1';</w:t>
      </w:r>
    </w:p>
    <w:p w:rsidR="008A39B2" w:rsidRDefault="008A39B2" w:rsidP="008A39B2">
      <w:pPr>
        <w:pStyle w:val="NoSpacing"/>
      </w:pPr>
      <w:r>
        <w:tab/>
        <w:t xml:space="preserve">  des_A1 &lt;= '0';</w:t>
      </w:r>
    </w:p>
    <w:p w:rsidR="008A39B2" w:rsidRDefault="008A39B2" w:rsidP="008A39B2">
      <w:pPr>
        <w:pStyle w:val="NoSpacing"/>
      </w:pPr>
      <w:r>
        <w:tab/>
        <w:t xml:space="preserve">  des_A2 &lt;= '1';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"0000000000000111";</w:t>
      </w:r>
    </w:p>
    <w:p w:rsidR="008A39B2" w:rsidRDefault="008A39B2" w:rsidP="008A39B2">
      <w:pPr>
        <w:pStyle w:val="NoSpacing"/>
      </w:pPr>
      <w:r>
        <w:tab/>
        <w:t xml:space="preserve">  des_A0 &lt;= '1';</w:t>
      </w:r>
    </w:p>
    <w:p w:rsidR="008A39B2" w:rsidRDefault="008A39B2" w:rsidP="008A39B2">
      <w:pPr>
        <w:pStyle w:val="NoSpacing"/>
      </w:pPr>
      <w:r>
        <w:tab/>
        <w:t xml:space="preserve">  des_A1 &lt;= '1';</w:t>
      </w:r>
    </w:p>
    <w:p w:rsidR="008A39B2" w:rsidRDefault="008A39B2" w:rsidP="008A39B2">
      <w:pPr>
        <w:pStyle w:val="NoSpacing"/>
      </w:pPr>
      <w:r>
        <w:tab/>
        <w:t xml:space="preserve">  des_A2 &lt;= '0';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data</w:t>
      </w:r>
      <w:proofErr w:type="gramEnd"/>
      <w:r>
        <w:t xml:space="preserve"> &lt;= "0000000000001000";</w:t>
      </w:r>
    </w:p>
    <w:p w:rsidR="008A39B2" w:rsidRDefault="008A39B2" w:rsidP="008A39B2">
      <w:pPr>
        <w:pStyle w:val="NoSpacing"/>
      </w:pPr>
      <w:r>
        <w:tab/>
        <w:t xml:space="preserve">  des_A0 &lt;= '1';</w:t>
      </w:r>
    </w:p>
    <w:p w:rsidR="008A39B2" w:rsidRDefault="008A39B2" w:rsidP="008A39B2">
      <w:pPr>
        <w:pStyle w:val="NoSpacing"/>
      </w:pPr>
      <w:r>
        <w:tab/>
        <w:t xml:space="preserve">  des_A1 &lt;= '1';</w:t>
      </w:r>
    </w:p>
    <w:p w:rsidR="008A39B2" w:rsidRDefault="008A39B2" w:rsidP="008A39B2">
      <w:pPr>
        <w:pStyle w:val="NoSpacing"/>
      </w:pPr>
      <w:r>
        <w:tab/>
        <w:t xml:space="preserve">  des_A2 &lt;= '1';</w:t>
      </w:r>
    </w:p>
    <w:p w:rsidR="008A39B2" w:rsidRDefault="008A39B2" w:rsidP="008A39B2">
      <w:pPr>
        <w:pStyle w:val="NoSpacing"/>
      </w:pPr>
      <w:r>
        <w:tab/>
        <w:t xml:space="preserve">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  <w:proofErr w:type="spellStart"/>
      <w:r>
        <w:t>data_src</w:t>
      </w:r>
      <w:proofErr w:type="spellEnd"/>
      <w:r>
        <w:t xml:space="preserve"> &lt;= '1';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des_A0 &lt;= '1';</w:t>
      </w:r>
    </w:p>
    <w:p w:rsidR="008A39B2" w:rsidRDefault="008A39B2" w:rsidP="008A39B2">
      <w:pPr>
        <w:pStyle w:val="NoSpacing"/>
      </w:pPr>
      <w:r>
        <w:tab/>
        <w:t xml:space="preserve">  des_A1 &lt;='1';</w:t>
      </w:r>
    </w:p>
    <w:p w:rsidR="008A39B2" w:rsidRDefault="008A39B2" w:rsidP="008A39B2">
      <w:pPr>
        <w:pStyle w:val="NoSpacing"/>
      </w:pPr>
      <w:r>
        <w:tab/>
        <w:t xml:space="preserve">  des_A2 &lt;='1';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src_s0 &lt;= '0';</w:t>
      </w:r>
    </w:p>
    <w:p w:rsidR="008A39B2" w:rsidRDefault="008A39B2" w:rsidP="008A39B2">
      <w:pPr>
        <w:pStyle w:val="NoSpacing"/>
      </w:pPr>
      <w:r>
        <w:t xml:space="preserve">     src_s1 &lt;= '0';</w:t>
      </w:r>
    </w:p>
    <w:p w:rsidR="008A39B2" w:rsidRDefault="008A39B2" w:rsidP="008A39B2">
      <w:pPr>
        <w:pStyle w:val="NoSpacing"/>
      </w:pPr>
      <w:r>
        <w:t xml:space="preserve">     src_s2 &lt;= '0';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r>
        <w:tab/>
        <w:t xml:space="preserve">  </w:t>
      </w:r>
    </w:p>
    <w:p w:rsidR="008A39B2" w:rsidRDefault="008A39B2" w:rsidP="008A39B2">
      <w:pPr>
        <w:pStyle w:val="NoSpacing"/>
      </w:pPr>
      <w:proofErr w:type="gramStart"/>
      <w:r>
        <w:t>end</w:t>
      </w:r>
      <w:proofErr w:type="gramEnd"/>
      <w:r>
        <w:t xml:space="preserve"> process;</w:t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  <w:r>
        <w:tab/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</w:pPr>
      <w:r>
        <w:t>END;</w:t>
      </w:r>
    </w:p>
    <w:p w:rsidR="008A39B2" w:rsidRDefault="008A39B2" w:rsidP="008A39B2">
      <w:pPr>
        <w:pStyle w:val="NoSpacing"/>
      </w:pPr>
    </w:p>
    <w:p w:rsidR="008A39B2" w:rsidRDefault="008A39B2" w:rsidP="008A39B2">
      <w:pPr>
        <w:pStyle w:val="NoSpacing"/>
        <w:rPr>
          <w:color w:val="00B050"/>
          <w:sz w:val="28"/>
        </w:rPr>
      </w:pPr>
      <w:proofErr w:type="spellStart"/>
      <w:r>
        <w:rPr>
          <w:color w:val="00B050"/>
          <w:sz w:val="28"/>
        </w:rPr>
        <w:t>ScreenShot</w:t>
      </w:r>
      <w:proofErr w:type="spellEnd"/>
      <w:r>
        <w:rPr>
          <w:color w:val="00B050"/>
          <w:sz w:val="28"/>
        </w:rPr>
        <w:t>:</w:t>
      </w:r>
    </w:p>
    <w:p w:rsidR="008A39B2" w:rsidRDefault="008A39B2" w:rsidP="008A39B2">
      <w:pPr>
        <w:pStyle w:val="NoSpacing"/>
        <w:rPr>
          <w:color w:val="00B050"/>
          <w:sz w:val="28"/>
        </w:rPr>
      </w:pPr>
    </w:p>
    <w:p w:rsidR="008A39B2" w:rsidRPr="008A39B2" w:rsidRDefault="0065307B" w:rsidP="008A39B2">
      <w:pPr>
        <w:pStyle w:val="NoSpacing"/>
        <w:rPr>
          <w:color w:val="00B050"/>
          <w:sz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45DA5250" wp14:editId="6394B08F">
            <wp:extent cx="65722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B2" w:rsidRPr="008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2E"/>
    <w:rsid w:val="0003202E"/>
    <w:rsid w:val="0006199E"/>
    <w:rsid w:val="002F7A22"/>
    <w:rsid w:val="00421A0E"/>
    <w:rsid w:val="0065307B"/>
    <w:rsid w:val="008A39B2"/>
    <w:rsid w:val="00B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BE35-F0AC-4BFB-AAF9-3334BAF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3D99C4D7.dotm</Template>
  <TotalTime>67</TotalTime>
  <Pages>19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Andrew Murtagh</dc:creator>
  <cp:keywords/>
  <dc:description/>
  <cp:lastModifiedBy>Mark Andrew Murtagh</cp:lastModifiedBy>
  <cp:revision>2</cp:revision>
  <dcterms:created xsi:type="dcterms:W3CDTF">2016-02-18T17:39:00Z</dcterms:created>
  <dcterms:modified xsi:type="dcterms:W3CDTF">2016-02-18T18:46:00Z</dcterms:modified>
</cp:coreProperties>
</file>